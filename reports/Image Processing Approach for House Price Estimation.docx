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2811124"/>
    <w:bookmarkEnd w:id="0"/>
    <w:p w14:paraId="64D030CC" w14:textId="79647A70" w:rsidR="00E81978" w:rsidRDefault="00B65EFB">
      <w:pPr>
        <w:pStyle w:val="Title"/>
      </w:pPr>
      <w:sdt>
        <w:sdtPr>
          <w:alias w:val="Title:"/>
          <w:tag w:val="Title:"/>
          <w:id w:val="726351117"/>
          <w:placeholder>
            <w:docPart w:val="156A0C36A4754025B7F7A2C9AC18C65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22DBD">
            <w:t>Image Processing Approach for House Price Estimation</w:t>
          </w:r>
        </w:sdtContent>
      </w:sdt>
    </w:p>
    <w:p w14:paraId="21ECED09" w14:textId="7B6C9EAE" w:rsidR="00B823AA" w:rsidRDefault="00637AAC" w:rsidP="00B823AA">
      <w:pPr>
        <w:pStyle w:val="Title2"/>
      </w:pPr>
      <w:r>
        <w:t>Allen Ansari</w:t>
      </w:r>
    </w:p>
    <w:p w14:paraId="194E2D77" w14:textId="798DBB12" w:rsidR="00E81978" w:rsidRDefault="00E81978" w:rsidP="00B823AA">
      <w:pPr>
        <w:pStyle w:val="Title2"/>
      </w:pPr>
    </w:p>
    <w:sdt>
      <w:sdtPr>
        <w:alias w:val="Author Note:"/>
        <w:tag w:val="Author Note:"/>
        <w:id w:val="266668659"/>
        <w:placeholder>
          <w:docPart w:val="5931B09074404E47835C5BC2F94ED674"/>
        </w:placeholder>
        <w:temporary/>
        <w:showingPlcHdr/>
        <w15:appearance w15:val="hidden"/>
      </w:sdtPr>
      <w:sdtEndPr/>
      <w:sdtContent>
        <w:p w14:paraId="6732F4BC" w14:textId="77777777" w:rsidR="00E81978" w:rsidRDefault="005D3A03">
          <w:pPr>
            <w:pStyle w:val="Title"/>
          </w:pPr>
          <w:r>
            <w:t>Author Note</w:t>
          </w:r>
        </w:p>
      </w:sdtContent>
    </w:sdt>
    <w:p w14:paraId="28E3CD94" w14:textId="0F381D05" w:rsidR="00E81978" w:rsidRDefault="00BC0ACC" w:rsidP="00B823AA">
      <w:pPr>
        <w:pStyle w:val="Title2"/>
      </w:pPr>
      <w:r w:rsidRPr="00BC0ACC">
        <w:t xml:space="preserve">I would like to express my very great appreciation to Blake </w:t>
      </w:r>
      <w:proofErr w:type="spellStart"/>
      <w:r w:rsidRPr="00BC0ACC">
        <w:t>Arensdorf</w:t>
      </w:r>
      <w:proofErr w:type="spellEnd"/>
      <w:r w:rsidRPr="00BC0ACC">
        <w:t xml:space="preserve"> for his valuable and constructive suggestions during the planning and development of this research work.</w:t>
      </w:r>
    </w:p>
    <w:sdt>
      <w:sdtPr>
        <w:alias w:val="Abstract:"/>
        <w:tag w:val="Abstract:"/>
        <w:id w:val="202146031"/>
        <w:placeholder>
          <w:docPart w:val="588451B69F1F41CF98CF7163335F448B"/>
        </w:placeholder>
        <w:temporary/>
        <w:showingPlcHdr/>
        <w15:appearance w15:val="hidden"/>
      </w:sdtPr>
      <w:sdtEndPr/>
      <w:sdtContent>
        <w:p w14:paraId="46527537" w14:textId="77777777" w:rsidR="00E81978" w:rsidRDefault="005D3A03">
          <w:pPr>
            <w:pStyle w:val="SectionTitle"/>
          </w:pPr>
          <w:r>
            <w:t>Abstract</w:t>
          </w:r>
        </w:p>
      </w:sdtContent>
    </w:sdt>
    <w:p w14:paraId="64679FA3" w14:textId="23280B9A" w:rsidR="00E81978" w:rsidRDefault="00BC0ACC" w:rsidP="006E7BDC">
      <w:pPr>
        <w:pStyle w:val="NoSpacing"/>
        <w:jc w:val="both"/>
      </w:pPr>
      <w:r w:rsidRPr="00BC0ACC">
        <w:t xml:space="preserve">Most of approaches to predict house pricing were based on features like total house sq, number of rooms, bathroom, lot sq etc. </w:t>
      </w:r>
      <w:r>
        <w:t>R</w:t>
      </w:r>
      <w:r w:rsidRPr="00BC0ACC">
        <w:t xml:space="preserve">eal estate </w:t>
      </w:r>
      <w:r>
        <w:t>companies</w:t>
      </w:r>
      <w:r w:rsidRPr="00BC0ACC">
        <w:t xml:space="preserve"> provide such estimates using </w:t>
      </w:r>
      <w:r w:rsidR="008459A8">
        <w:t xml:space="preserve">this </w:t>
      </w:r>
      <w:r w:rsidRPr="00BC0ACC">
        <w:t>formula</w:t>
      </w:r>
      <w:r w:rsidR="008459A8">
        <w:t xml:space="preserve"> which sometimes</w:t>
      </w:r>
      <w:r w:rsidR="008459A8" w:rsidRPr="008459A8">
        <w:t xml:space="preserve"> </w:t>
      </w:r>
      <w:r w:rsidR="006E7BDC">
        <w:t>close</w:t>
      </w:r>
      <w:r w:rsidR="008459A8" w:rsidRPr="008459A8">
        <w:t xml:space="preserve"> to the sale prices</w:t>
      </w:r>
      <w:r w:rsidR="008459A8">
        <w:t xml:space="preserve"> and </w:t>
      </w:r>
      <w:r w:rsidR="008459A8" w:rsidRPr="008459A8">
        <w:t>in some cases they are inaccurate</w:t>
      </w:r>
      <w:r w:rsidRPr="00BC0ACC">
        <w:t xml:space="preserve">. </w:t>
      </w:r>
      <w:r w:rsidR="008459A8">
        <w:t>In this research</w:t>
      </w:r>
      <w:r w:rsidR="006E7BDC">
        <w:t>,</w:t>
      </w:r>
      <w:r w:rsidR="008459A8">
        <w:t xml:space="preserve"> I am investigating interior and exterior appearance impact to estimate house price by extracting house images features using CNN and combined with traditional estimating model.</w:t>
      </w:r>
      <w:r w:rsidR="006E7BDC">
        <w:t xml:space="preserve"> </w:t>
      </w:r>
      <w:r w:rsidR="008459A8">
        <w:t xml:space="preserve"> </w:t>
      </w:r>
      <w:r w:rsidR="00B34F51">
        <w:t>I developed three different models to</w:t>
      </w:r>
      <w:r w:rsidR="001C07A0">
        <w:t xml:space="preserve"> compare affecting of image to </w:t>
      </w:r>
      <w:r w:rsidR="005F350F">
        <w:t xml:space="preserve">house price prediction and </w:t>
      </w:r>
      <w:r w:rsidR="00761ECB">
        <w:t>was able t</w:t>
      </w:r>
      <w:r w:rsidR="00E07891">
        <w:t xml:space="preserve">o improve median absolute percentage error by </w:t>
      </w:r>
      <w:r w:rsidR="009C2DD5">
        <w:t>1%</w:t>
      </w:r>
      <w:r w:rsidR="00B94867">
        <w:t>.</w:t>
      </w:r>
    </w:p>
    <w:p w14:paraId="76641630" w14:textId="75F80E80" w:rsidR="00E81978" w:rsidRDefault="005D3A03">
      <w:r>
        <w:rPr>
          <w:rStyle w:val="Emphasis"/>
        </w:rPr>
        <w:t>Keywords</w:t>
      </w:r>
      <w:r>
        <w:t xml:space="preserve">: </w:t>
      </w:r>
      <w:r w:rsidR="006E7BDC">
        <w:t xml:space="preserve">computer vision, house price, real state, </w:t>
      </w:r>
      <w:r w:rsidR="006E7BDC" w:rsidRPr="006E7BDC">
        <w:t>convolutional neural networks</w:t>
      </w:r>
    </w:p>
    <w:p w14:paraId="11DC4CB4" w14:textId="0E20E113" w:rsidR="00E81978" w:rsidRPr="00C31D30" w:rsidRDefault="00887469" w:rsidP="002B5510">
      <w:pPr>
        <w:pStyle w:val="Heading2"/>
        <w:numPr>
          <w:ilvl w:val="0"/>
          <w:numId w:val="16"/>
        </w:numPr>
      </w:pPr>
      <w:bookmarkStart w:id="1" w:name="_Hlk67319143"/>
      <w:r>
        <w:lastRenderedPageBreak/>
        <w:t>Introduction</w:t>
      </w:r>
    </w:p>
    <w:bookmarkEnd w:id="1"/>
    <w:p w14:paraId="766B5EA2" w14:textId="31A6DA6F" w:rsidR="000D005D" w:rsidRPr="000D005D" w:rsidRDefault="000D005D" w:rsidP="003B199B">
      <w:pPr>
        <w:pStyle w:val="Heading2"/>
        <w:jc w:val="both"/>
        <w:rPr>
          <w:rFonts w:asciiTheme="minorHAnsi" w:eastAsiaTheme="minorEastAsia" w:hAnsiTheme="minorHAnsi" w:cstheme="minorBidi"/>
          <w:b w:val="0"/>
          <w:bCs w:val="0"/>
          <w:kern w:val="0"/>
        </w:rPr>
      </w:pPr>
      <w:r w:rsidRPr="000D005D">
        <w:rPr>
          <w:rFonts w:asciiTheme="minorHAnsi" w:eastAsiaTheme="minorEastAsia" w:hAnsiTheme="minorHAnsi" w:cstheme="minorBidi"/>
          <w:b w:val="0"/>
          <w:bCs w:val="0"/>
          <w:kern w:val="0"/>
        </w:rPr>
        <w:t xml:space="preserve">When you are searching for a house the first things that catch your eyes are the house's images posted along with other information. Predicting house prices has always been one of the interesting projects for most data scientists. There are many features that are found to be correlated with house price and lots of approaches and models to address this problem. </w:t>
      </w:r>
      <w:r w:rsidR="00D66F0C">
        <w:rPr>
          <w:rFonts w:asciiTheme="minorHAnsi" w:eastAsiaTheme="minorEastAsia" w:hAnsiTheme="minorHAnsi" w:cstheme="minorBidi"/>
          <w:b w:val="0"/>
          <w:bCs w:val="0"/>
          <w:kern w:val="0"/>
        </w:rPr>
        <w:t>R</w:t>
      </w:r>
      <w:r w:rsidR="00D66F0C" w:rsidRPr="00D66F0C">
        <w:rPr>
          <w:rFonts w:asciiTheme="minorHAnsi" w:eastAsiaTheme="minorEastAsia" w:hAnsiTheme="minorHAnsi" w:cstheme="minorBidi"/>
          <w:b w:val="0"/>
          <w:bCs w:val="0"/>
          <w:kern w:val="0"/>
        </w:rPr>
        <w:t>eal estate websites like Zillow</w:t>
      </w:r>
      <w:r w:rsidR="00D66F0C">
        <w:rPr>
          <w:rFonts w:asciiTheme="minorHAnsi" w:eastAsiaTheme="minorEastAsia" w:hAnsiTheme="minorHAnsi" w:cstheme="minorBidi"/>
          <w:b w:val="0"/>
          <w:bCs w:val="0"/>
          <w:kern w:val="0"/>
        </w:rPr>
        <w:t xml:space="preserve"> </w:t>
      </w:r>
      <w:r w:rsidRPr="000D005D">
        <w:rPr>
          <w:rFonts w:asciiTheme="minorHAnsi" w:eastAsiaTheme="minorEastAsia" w:hAnsiTheme="minorHAnsi" w:cstheme="minorBidi"/>
          <w:b w:val="0"/>
          <w:bCs w:val="0"/>
          <w:kern w:val="0"/>
        </w:rPr>
        <w:t xml:space="preserve">are using house general features like total house sq, total lot sq, number of bedrooms/bathrooms, kitchen sq, school zone, street address, state, zip code and others </w:t>
      </w:r>
      <w:r w:rsidR="00CA6ED6">
        <w:rPr>
          <w:rFonts w:asciiTheme="minorHAnsi" w:eastAsiaTheme="minorEastAsia" w:hAnsiTheme="minorHAnsi" w:cstheme="minorBidi"/>
          <w:b w:val="0"/>
          <w:bCs w:val="0"/>
          <w:kern w:val="0"/>
        </w:rPr>
        <w:t xml:space="preserve">which are entered by owners/agents, </w:t>
      </w:r>
      <w:r w:rsidRPr="000D005D">
        <w:rPr>
          <w:rFonts w:asciiTheme="minorHAnsi" w:eastAsiaTheme="minorEastAsia" w:hAnsiTheme="minorHAnsi" w:cstheme="minorBidi"/>
          <w:b w:val="0"/>
          <w:bCs w:val="0"/>
          <w:kern w:val="0"/>
        </w:rPr>
        <w:t xml:space="preserve">to predict </w:t>
      </w:r>
      <w:r w:rsidR="00CA6ED6">
        <w:rPr>
          <w:rFonts w:asciiTheme="minorHAnsi" w:eastAsiaTheme="minorEastAsia" w:hAnsiTheme="minorHAnsi" w:cstheme="minorBidi"/>
          <w:b w:val="0"/>
          <w:bCs w:val="0"/>
          <w:kern w:val="0"/>
        </w:rPr>
        <w:t xml:space="preserve">the </w:t>
      </w:r>
      <w:r w:rsidRPr="000D005D">
        <w:rPr>
          <w:rFonts w:asciiTheme="minorHAnsi" w:eastAsiaTheme="minorEastAsia" w:hAnsiTheme="minorHAnsi" w:cstheme="minorBidi"/>
          <w:b w:val="0"/>
          <w:bCs w:val="0"/>
          <w:kern w:val="0"/>
        </w:rPr>
        <w:t>price</w:t>
      </w:r>
      <w:r w:rsidR="00894B06">
        <w:rPr>
          <w:rFonts w:asciiTheme="minorHAnsi" w:eastAsiaTheme="minorEastAsia" w:hAnsiTheme="minorHAnsi" w:cstheme="minorBidi"/>
          <w:b w:val="0"/>
          <w:bCs w:val="0"/>
          <w:kern w:val="0"/>
        </w:rPr>
        <w:t xml:space="preserve">. </w:t>
      </w:r>
      <w:r w:rsidR="00894B06" w:rsidRPr="00894B06">
        <w:rPr>
          <w:rFonts w:asciiTheme="minorHAnsi" w:eastAsiaTheme="minorEastAsia" w:hAnsiTheme="minorHAnsi" w:cstheme="minorBidi"/>
          <w:b w:val="0"/>
          <w:bCs w:val="0"/>
          <w:kern w:val="0"/>
        </w:rPr>
        <w:t xml:space="preserve">The Zestimate is Zillow’s estimated market value for houses. </w:t>
      </w:r>
      <w:r w:rsidR="00421B42">
        <w:rPr>
          <w:rFonts w:asciiTheme="minorHAnsi" w:eastAsiaTheme="minorEastAsia" w:hAnsiTheme="minorHAnsi" w:cstheme="minorBidi"/>
          <w:b w:val="0"/>
          <w:bCs w:val="0"/>
          <w:kern w:val="0"/>
        </w:rPr>
        <w:t>The model trained on</w:t>
      </w:r>
      <w:r w:rsidR="00894B06" w:rsidRPr="00894B06">
        <w:rPr>
          <w:rFonts w:asciiTheme="minorHAnsi" w:eastAsiaTheme="minorEastAsia" w:hAnsiTheme="minorHAnsi" w:cstheme="minorBidi"/>
          <w:b w:val="0"/>
          <w:bCs w:val="0"/>
          <w:kern w:val="0"/>
        </w:rPr>
        <w:t xml:space="preserve">, about 110 million </w:t>
      </w:r>
      <w:r w:rsidR="00421B42" w:rsidRPr="00894B06">
        <w:rPr>
          <w:rFonts w:asciiTheme="minorHAnsi" w:eastAsiaTheme="minorEastAsia" w:hAnsiTheme="minorHAnsi" w:cstheme="minorBidi"/>
          <w:b w:val="0"/>
          <w:bCs w:val="0"/>
          <w:kern w:val="0"/>
        </w:rPr>
        <w:t>homes</w:t>
      </w:r>
      <w:r w:rsidR="00421B42">
        <w:rPr>
          <w:rFonts w:asciiTheme="minorHAnsi" w:eastAsiaTheme="minorEastAsia" w:hAnsiTheme="minorHAnsi" w:cstheme="minorBidi"/>
          <w:b w:val="0"/>
          <w:bCs w:val="0"/>
          <w:kern w:val="0"/>
        </w:rPr>
        <w:t xml:space="preserve"> information </w:t>
      </w:r>
      <w:r w:rsidR="00421B42" w:rsidRPr="00894B06">
        <w:rPr>
          <w:rFonts w:asciiTheme="minorHAnsi" w:eastAsiaTheme="minorEastAsia" w:hAnsiTheme="minorHAnsi" w:cstheme="minorBidi"/>
          <w:b w:val="0"/>
          <w:bCs w:val="0"/>
          <w:kern w:val="0"/>
        </w:rPr>
        <w:t>in</w:t>
      </w:r>
      <w:r w:rsidR="00894B06" w:rsidRPr="00894B06">
        <w:rPr>
          <w:rFonts w:asciiTheme="minorHAnsi" w:eastAsiaTheme="minorEastAsia" w:hAnsiTheme="minorHAnsi" w:cstheme="minorBidi"/>
          <w:b w:val="0"/>
          <w:bCs w:val="0"/>
          <w:kern w:val="0"/>
        </w:rPr>
        <w:t xml:space="preserve"> the United States</w:t>
      </w:r>
      <w:r w:rsidR="00421B42">
        <w:rPr>
          <w:rFonts w:asciiTheme="minorHAnsi" w:eastAsiaTheme="minorEastAsia" w:hAnsiTheme="minorHAnsi" w:cstheme="minorBidi"/>
          <w:b w:val="0"/>
          <w:bCs w:val="0"/>
          <w:kern w:val="0"/>
        </w:rPr>
        <w:t xml:space="preserve"> by using </w:t>
      </w:r>
      <w:r w:rsidR="00894B06" w:rsidRPr="00894B06">
        <w:rPr>
          <w:rFonts w:asciiTheme="minorHAnsi" w:eastAsiaTheme="minorEastAsia" w:hAnsiTheme="minorHAnsi" w:cstheme="minorBidi"/>
          <w:b w:val="0"/>
          <w:bCs w:val="0"/>
          <w:kern w:val="0"/>
        </w:rPr>
        <w:t>factors like physical attributes, tax assessments and prior transactions. The Zestimate has a median error rate of 7.9%</w:t>
      </w:r>
      <w:r w:rsidR="00B56C4F">
        <w:rPr>
          <w:rStyle w:val="FootnoteReference"/>
          <w:rFonts w:asciiTheme="minorHAnsi" w:eastAsiaTheme="minorEastAsia" w:hAnsiTheme="minorHAnsi" w:cstheme="minorBidi"/>
          <w:b w:val="0"/>
          <w:bCs w:val="0"/>
          <w:kern w:val="0"/>
        </w:rPr>
        <w:footnoteReference w:id="1"/>
      </w:r>
      <w:r w:rsidR="00AE3F10">
        <w:rPr>
          <w:rFonts w:asciiTheme="minorHAnsi" w:eastAsiaTheme="minorEastAsia" w:hAnsiTheme="minorHAnsi" w:cstheme="minorBidi"/>
          <w:b w:val="0"/>
          <w:bCs w:val="0"/>
          <w:kern w:val="0"/>
        </w:rPr>
        <w:t>.</w:t>
      </w:r>
      <w:r w:rsidR="002419AC">
        <w:rPr>
          <w:rFonts w:asciiTheme="minorHAnsi" w:eastAsiaTheme="minorEastAsia" w:hAnsiTheme="minorHAnsi" w:cstheme="minorBidi"/>
          <w:b w:val="0"/>
          <w:bCs w:val="0"/>
          <w:kern w:val="0"/>
        </w:rPr>
        <w:t xml:space="preserve"> But </w:t>
      </w:r>
      <w:r w:rsidR="00B8199E">
        <w:rPr>
          <w:rFonts w:asciiTheme="minorHAnsi" w:eastAsiaTheme="minorEastAsia" w:hAnsiTheme="minorHAnsi" w:cstheme="minorBidi"/>
          <w:b w:val="0"/>
          <w:bCs w:val="0"/>
          <w:kern w:val="0"/>
        </w:rPr>
        <w:t xml:space="preserve">interior/exterior houses appearance </w:t>
      </w:r>
      <w:r w:rsidR="00E4746A">
        <w:rPr>
          <w:rFonts w:asciiTheme="minorHAnsi" w:eastAsiaTheme="minorEastAsia" w:hAnsiTheme="minorHAnsi" w:cstheme="minorBidi"/>
          <w:b w:val="0"/>
          <w:bCs w:val="0"/>
          <w:kern w:val="0"/>
        </w:rPr>
        <w:t xml:space="preserve">is not </w:t>
      </w:r>
      <w:r w:rsidR="00463B1A">
        <w:rPr>
          <w:rFonts w:asciiTheme="minorHAnsi" w:eastAsiaTheme="minorEastAsia" w:hAnsiTheme="minorHAnsi" w:cstheme="minorBidi"/>
          <w:b w:val="0"/>
          <w:bCs w:val="0"/>
          <w:kern w:val="0"/>
        </w:rPr>
        <w:t>considering</w:t>
      </w:r>
      <w:r w:rsidR="00E4746A">
        <w:rPr>
          <w:rFonts w:asciiTheme="minorHAnsi" w:eastAsiaTheme="minorEastAsia" w:hAnsiTheme="minorHAnsi" w:cstheme="minorBidi"/>
          <w:b w:val="0"/>
          <w:bCs w:val="0"/>
          <w:kern w:val="0"/>
        </w:rPr>
        <w:t xml:space="preserve"> </w:t>
      </w:r>
      <w:r w:rsidR="00AC6BC8">
        <w:rPr>
          <w:rFonts w:asciiTheme="minorHAnsi" w:eastAsiaTheme="minorEastAsia" w:hAnsiTheme="minorHAnsi" w:cstheme="minorBidi"/>
          <w:b w:val="0"/>
          <w:bCs w:val="0"/>
          <w:kern w:val="0"/>
        </w:rPr>
        <w:t xml:space="preserve">in </w:t>
      </w:r>
      <w:r w:rsidR="00E4746A">
        <w:rPr>
          <w:rFonts w:asciiTheme="minorHAnsi" w:eastAsiaTheme="minorEastAsia" w:hAnsiTheme="minorHAnsi" w:cstheme="minorBidi"/>
          <w:b w:val="0"/>
          <w:bCs w:val="0"/>
          <w:kern w:val="0"/>
        </w:rPr>
        <w:t>this</w:t>
      </w:r>
      <w:r w:rsidR="00AC6BC8">
        <w:rPr>
          <w:rFonts w:asciiTheme="minorHAnsi" w:eastAsiaTheme="minorEastAsia" w:hAnsiTheme="minorHAnsi" w:cstheme="minorBidi"/>
          <w:b w:val="0"/>
          <w:bCs w:val="0"/>
          <w:kern w:val="0"/>
        </w:rPr>
        <w:t xml:space="preserve"> model</w:t>
      </w:r>
      <w:r w:rsidR="001A6DDD">
        <w:rPr>
          <w:rFonts w:asciiTheme="minorHAnsi" w:eastAsiaTheme="minorEastAsia" w:hAnsiTheme="minorHAnsi" w:cstheme="minorBidi"/>
          <w:b w:val="0"/>
          <w:bCs w:val="0"/>
          <w:kern w:val="0"/>
        </w:rPr>
        <w:t xml:space="preserve">. However, </w:t>
      </w:r>
      <w:r w:rsidR="00161F0D">
        <w:rPr>
          <w:rFonts w:asciiTheme="minorHAnsi" w:eastAsiaTheme="minorEastAsia" w:hAnsiTheme="minorHAnsi" w:cstheme="minorBidi"/>
          <w:b w:val="0"/>
          <w:bCs w:val="0"/>
          <w:kern w:val="0"/>
        </w:rPr>
        <w:t xml:space="preserve">the house vision </w:t>
      </w:r>
      <w:r w:rsidR="004B1AAD">
        <w:rPr>
          <w:rFonts w:asciiTheme="minorHAnsi" w:eastAsiaTheme="minorEastAsia" w:hAnsiTheme="minorHAnsi" w:cstheme="minorBidi"/>
          <w:b w:val="0"/>
          <w:bCs w:val="0"/>
          <w:kern w:val="0"/>
        </w:rPr>
        <w:t>features are the key</w:t>
      </w:r>
      <w:r w:rsidR="005B79B5">
        <w:rPr>
          <w:rFonts w:asciiTheme="minorHAnsi" w:eastAsiaTheme="minorEastAsia" w:hAnsiTheme="minorHAnsi" w:cstheme="minorBidi"/>
          <w:b w:val="0"/>
          <w:bCs w:val="0"/>
          <w:kern w:val="0"/>
        </w:rPr>
        <w:t xml:space="preserve">s to </w:t>
      </w:r>
      <w:r w:rsidR="0060628C">
        <w:rPr>
          <w:rFonts w:asciiTheme="minorHAnsi" w:eastAsiaTheme="minorEastAsia" w:hAnsiTheme="minorHAnsi" w:cstheme="minorBidi"/>
          <w:b w:val="0"/>
          <w:bCs w:val="0"/>
          <w:kern w:val="0"/>
        </w:rPr>
        <w:t xml:space="preserve">this market values. </w:t>
      </w:r>
      <w:r w:rsidR="00803EFF">
        <w:rPr>
          <w:rFonts w:asciiTheme="minorHAnsi" w:eastAsiaTheme="minorEastAsia" w:hAnsiTheme="minorHAnsi" w:cstheme="minorBidi"/>
          <w:b w:val="0"/>
          <w:bCs w:val="0"/>
          <w:kern w:val="0"/>
        </w:rPr>
        <w:t xml:space="preserve">In this research I </w:t>
      </w:r>
      <w:r w:rsidR="00ED7C39">
        <w:rPr>
          <w:rFonts w:asciiTheme="minorHAnsi" w:eastAsiaTheme="minorEastAsia" w:hAnsiTheme="minorHAnsi" w:cstheme="minorBidi"/>
          <w:b w:val="0"/>
          <w:bCs w:val="0"/>
          <w:kern w:val="0"/>
        </w:rPr>
        <w:t xml:space="preserve">used both categories of features to estimate house price </w:t>
      </w:r>
      <w:r w:rsidR="00FA2DB2">
        <w:rPr>
          <w:rFonts w:asciiTheme="minorHAnsi" w:eastAsiaTheme="minorEastAsia" w:hAnsiTheme="minorHAnsi" w:cstheme="minorBidi"/>
          <w:b w:val="0"/>
          <w:bCs w:val="0"/>
          <w:kern w:val="0"/>
        </w:rPr>
        <w:t>by comparing 3 different models</w:t>
      </w:r>
      <w:r w:rsidR="00C502C3">
        <w:rPr>
          <w:rFonts w:asciiTheme="minorHAnsi" w:eastAsiaTheme="minorEastAsia" w:hAnsiTheme="minorHAnsi" w:cstheme="minorBidi"/>
          <w:b w:val="0"/>
          <w:bCs w:val="0"/>
          <w:kern w:val="0"/>
        </w:rPr>
        <w:t xml:space="preserve">. </w:t>
      </w:r>
    </w:p>
    <w:p w14:paraId="2F7E9563" w14:textId="71E9D4FB" w:rsidR="00E81978" w:rsidRDefault="00C502C3" w:rsidP="002B5510">
      <w:pPr>
        <w:pStyle w:val="Heading2"/>
        <w:numPr>
          <w:ilvl w:val="0"/>
          <w:numId w:val="16"/>
        </w:numPr>
      </w:pPr>
      <w:r>
        <w:t>Data</w:t>
      </w:r>
      <w:r w:rsidR="00F15AD8">
        <w:t>set</w:t>
      </w:r>
      <w:r w:rsidR="00B1600E">
        <w:t xml:space="preserve"> Description</w:t>
      </w:r>
    </w:p>
    <w:p w14:paraId="5C8DE7C1" w14:textId="6FA3735A" w:rsidR="00F53416" w:rsidRDefault="00FD5349" w:rsidP="004D34EF">
      <w:pPr>
        <w:pStyle w:val="Heading2"/>
        <w:jc w:val="both"/>
        <w:rPr>
          <w:rFonts w:asciiTheme="minorHAnsi" w:eastAsiaTheme="minorEastAsia" w:hAnsiTheme="minorHAnsi" w:cstheme="minorBidi"/>
          <w:b w:val="0"/>
          <w:bCs w:val="0"/>
          <w:kern w:val="0"/>
        </w:rPr>
      </w:pPr>
      <w:r>
        <w:rPr>
          <w:rFonts w:asciiTheme="minorHAnsi" w:eastAsiaTheme="minorEastAsia" w:hAnsiTheme="minorHAnsi" w:cstheme="minorBidi"/>
          <w:b w:val="0"/>
          <w:bCs w:val="0"/>
          <w:kern w:val="0"/>
        </w:rPr>
        <w:t>The collected data included</w:t>
      </w:r>
      <w:r w:rsidR="00FB3E0E">
        <w:rPr>
          <w:rFonts w:asciiTheme="minorHAnsi" w:eastAsiaTheme="minorEastAsia" w:hAnsiTheme="minorHAnsi" w:cstheme="minorBidi"/>
          <w:b w:val="0"/>
          <w:bCs w:val="0"/>
          <w:kern w:val="0"/>
        </w:rPr>
        <w:t xml:space="preserve"> </w:t>
      </w:r>
      <w:r w:rsidR="00E25442">
        <w:rPr>
          <w:rFonts w:asciiTheme="minorHAnsi" w:eastAsiaTheme="minorEastAsia" w:hAnsiTheme="minorHAnsi" w:cstheme="minorBidi"/>
          <w:b w:val="0"/>
          <w:bCs w:val="0"/>
          <w:kern w:val="0"/>
        </w:rPr>
        <w:t xml:space="preserve">50 features </w:t>
      </w:r>
      <w:r w:rsidR="00A63AC1">
        <w:rPr>
          <w:rFonts w:asciiTheme="minorHAnsi" w:eastAsiaTheme="minorEastAsia" w:hAnsiTheme="minorHAnsi" w:cstheme="minorBidi"/>
          <w:b w:val="0"/>
          <w:bCs w:val="0"/>
          <w:kern w:val="0"/>
        </w:rPr>
        <w:t xml:space="preserve">such as </w:t>
      </w:r>
      <w:r w:rsidR="00A63AC1" w:rsidRPr="004D34EF">
        <w:rPr>
          <w:rFonts w:asciiTheme="minorHAnsi" w:eastAsiaTheme="minorEastAsia" w:hAnsiTheme="minorHAnsi" w:cstheme="minorBidi"/>
          <w:b w:val="0"/>
          <w:bCs w:val="0"/>
          <w:kern w:val="0"/>
        </w:rPr>
        <w:t xml:space="preserve">Listing Price, Address, City, State, Zip Code, County, Subdivision, Legal Description, Property Type, Bedrooms, Baths, Garage(s), Stories, Style, Year Built, Building </w:t>
      </w:r>
      <w:proofErr w:type="spellStart"/>
      <w:r w:rsidR="00A63AC1" w:rsidRPr="004D34EF">
        <w:rPr>
          <w:rFonts w:asciiTheme="minorHAnsi" w:eastAsiaTheme="minorEastAsia" w:hAnsiTheme="minorHAnsi" w:cstheme="minorBidi"/>
          <w:b w:val="0"/>
          <w:bCs w:val="0"/>
          <w:kern w:val="0"/>
        </w:rPr>
        <w:t>Sqft</w:t>
      </w:r>
      <w:proofErr w:type="spellEnd"/>
      <w:r w:rsidR="00A63AC1" w:rsidRPr="004D34EF">
        <w:rPr>
          <w:rFonts w:asciiTheme="minorHAnsi" w:eastAsiaTheme="minorEastAsia" w:hAnsiTheme="minorHAnsi" w:cstheme="minorBidi"/>
          <w:b w:val="0"/>
          <w:bCs w:val="0"/>
          <w:kern w:val="0"/>
        </w:rPr>
        <w:t>., Lot Size, Maintenance Fee, Living, Family Room, etc</w:t>
      </w:r>
      <w:r w:rsidR="00591452">
        <w:rPr>
          <w:rFonts w:asciiTheme="minorHAnsi" w:eastAsiaTheme="minorEastAsia" w:hAnsiTheme="minorHAnsi" w:cstheme="minorBidi"/>
          <w:b w:val="0"/>
          <w:bCs w:val="0"/>
          <w:kern w:val="0"/>
        </w:rPr>
        <w:t>.</w:t>
      </w:r>
      <w:r w:rsidR="00A63AC1">
        <w:rPr>
          <w:rFonts w:asciiTheme="minorHAnsi" w:eastAsiaTheme="minorEastAsia" w:hAnsiTheme="minorHAnsi" w:cstheme="minorBidi"/>
          <w:b w:val="0"/>
          <w:bCs w:val="0"/>
          <w:kern w:val="0"/>
        </w:rPr>
        <w:t>, for</w:t>
      </w:r>
      <w:r w:rsidR="00591452">
        <w:rPr>
          <w:rFonts w:asciiTheme="minorHAnsi" w:eastAsiaTheme="minorEastAsia" w:hAnsiTheme="minorHAnsi" w:cstheme="minorBidi"/>
          <w:b w:val="0"/>
          <w:bCs w:val="0"/>
          <w:kern w:val="0"/>
        </w:rPr>
        <w:t xml:space="preserve"> </w:t>
      </w:r>
      <w:r w:rsidR="009D097F">
        <w:rPr>
          <w:rFonts w:asciiTheme="minorHAnsi" w:eastAsiaTheme="minorEastAsia" w:hAnsiTheme="minorHAnsi" w:cstheme="minorBidi"/>
          <w:b w:val="0"/>
          <w:bCs w:val="0"/>
          <w:kern w:val="0"/>
        </w:rPr>
        <w:t xml:space="preserve">6348 houses listed in </w:t>
      </w:r>
      <w:hyperlink r:id="rId12" w:history="1">
        <w:r w:rsidR="009D097F" w:rsidRPr="004D34EF">
          <w:rPr>
            <w:rFonts w:asciiTheme="minorHAnsi" w:eastAsiaTheme="minorEastAsia" w:hAnsiTheme="minorHAnsi" w:cstheme="minorBidi"/>
            <w:b w:val="0"/>
            <w:bCs w:val="0"/>
            <w:kern w:val="0"/>
          </w:rPr>
          <w:t>www.HAR.com</w:t>
        </w:r>
      </w:hyperlink>
      <w:r w:rsidR="009D097F" w:rsidRPr="004D34EF">
        <w:rPr>
          <w:rFonts w:asciiTheme="minorHAnsi" w:eastAsiaTheme="minorEastAsia" w:hAnsiTheme="minorHAnsi" w:cstheme="minorBidi"/>
          <w:b w:val="0"/>
          <w:bCs w:val="0"/>
          <w:kern w:val="0"/>
        </w:rPr>
        <w:t xml:space="preserve"> within </w:t>
      </w:r>
      <w:r w:rsidR="00232E48">
        <w:rPr>
          <w:rFonts w:asciiTheme="minorHAnsi" w:eastAsiaTheme="minorEastAsia" w:hAnsiTheme="minorHAnsi" w:cstheme="minorBidi"/>
          <w:b w:val="0"/>
          <w:bCs w:val="0"/>
          <w:kern w:val="0"/>
        </w:rPr>
        <w:t xml:space="preserve">Houston, TX </w:t>
      </w:r>
      <w:r w:rsidR="009D097F" w:rsidRPr="004D34EF">
        <w:rPr>
          <w:rFonts w:asciiTheme="minorHAnsi" w:eastAsiaTheme="minorEastAsia" w:hAnsiTheme="minorHAnsi" w:cstheme="minorBidi"/>
          <w:b w:val="0"/>
          <w:bCs w:val="0"/>
          <w:kern w:val="0"/>
        </w:rPr>
        <w:t>zip codes</w:t>
      </w:r>
      <w:r w:rsidR="00232E48">
        <w:rPr>
          <w:rFonts w:asciiTheme="minorHAnsi" w:eastAsiaTheme="minorEastAsia" w:hAnsiTheme="minorHAnsi" w:cstheme="minorBidi"/>
          <w:b w:val="0"/>
          <w:bCs w:val="0"/>
          <w:kern w:val="0"/>
        </w:rPr>
        <w:t>.</w:t>
      </w:r>
      <w:r w:rsidR="004D34EF" w:rsidRPr="004D34EF">
        <w:rPr>
          <w:rFonts w:asciiTheme="minorHAnsi" w:eastAsiaTheme="minorEastAsia" w:hAnsiTheme="minorHAnsi" w:cstheme="minorBidi"/>
          <w:b w:val="0"/>
          <w:bCs w:val="0"/>
          <w:kern w:val="0"/>
        </w:rPr>
        <w:t xml:space="preserve"> </w:t>
      </w:r>
      <w:r w:rsidR="00C32663">
        <w:rPr>
          <w:rFonts w:asciiTheme="minorHAnsi" w:eastAsiaTheme="minorEastAsia" w:hAnsiTheme="minorHAnsi" w:cstheme="minorBidi"/>
          <w:b w:val="0"/>
          <w:bCs w:val="0"/>
          <w:kern w:val="0"/>
        </w:rPr>
        <w:t>This dataset contain</w:t>
      </w:r>
      <w:r w:rsidR="00EF0AB0">
        <w:rPr>
          <w:rFonts w:asciiTheme="minorHAnsi" w:eastAsiaTheme="minorEastAsia" w:hAnsiTheme="minorHAnsi" w:cstheme="minorBidi"/>
          <w:b w:val="0"/>
          <w:bCs w:val="0"/>
          <w:kern w:val="0"/>
        </w:rPr>
        <w:t>s more than 20</w:t>
      </w:r>
      <w:r w:rsidR="00467CA4">
        <w:rPr>
          <w:rFonts w:asciiTheme="minorHAnsi" w:eastAsiaTheme="minorEastAsia" w:hAnsiTheme="minorHAnsi" w:cstheme="minorBidi"/>
          <w:b w:val="0"/>
          <w:bCs w:val="0"/>
          <w:kern w:val="0"/>
        </w:rPr>
        <w:t>4</w:t>
      </w:r>
      <w:r w:rsidR="00EF0AB0">
        <w:rPr>
          <w:rFonts w:asciiTheme="minorHAnsi" w:eastAsiaTheme="minorEastAsia" w:hAnsiTheme="minorHAnsi" w:cstheme="minorBidi"/>
          <w:b w:val="0"/>
          <w:bCs w:val="0"/>
          <w:kern w:val="0"/>
        </w:rPr>
        <w:t xml:space="preserve">k </w:t>
      </w:r>
      <w:r w:rsidR="00706EED">
        <w:rPr>
          <w:rFonts w:asciiTheme="minorHAnsi" w:eastAsiaTheme="minorEastAsia" w:hAnsiTheme="minorHAnsi" w:cstheme="minorBidi"/>
          <w:b w:val="0"/>
          <w:bCs w:val="0"/>
          <w:kern w:val="0"/>
        </w:rPr>
        <w:t xml:space="preserve">images of those houses posted by owners/agents. </w:t>
      </w:r>
      <w:r w:rsidR="00A60FCA">
        <w:rPr>
          <w:rFonts w:asciiTheme="minorHAnsi" w:eastAsiaTheme="minorEastAsia" w:hAnsiTheme="minorHAnsi" w:cstheme="minorBidi"/>
          <w:b w:val="0"/>
          <w:bCs w:val="0"/>
          <w:kern w:val="0"/>
        </w:rPr>
        <w:t xml:space="preserve">Data </w:t>
      </w:r>
      <w:r w:rsidR="00910789">
        <w:rPr>
          <w:rFonts w:asciiTheme="minorHAnsi" w:eastAsiaTheme="minorEastAsia" w:hAnsiTheme="minorHAnsi" w:cstheme="minorBidi"/>
          <w:b w:val="0"/>
          <w:bCs w:val="0"/>
          <w:kern w:val="0"/>
        </w:rPr>
        <w:t xml:space="preserve">wrangling was most </w:t>
      </w:r>
      <w:proofErr w:type="gramStart"/>
      <w:r w:rsidR="00910789">
        <w:rPr>
          <w:rFonts w:asciiTheme="minorHAnsi" w:eastAsiaTheme="minorEastAsia" w:hAnsiTheme="minorHAnsi" w:cstheme="minorBidi"/>
          <w:b w:val="0"/>
          <w:bCs w:val="0"/>
          <w:kern w:val="0"/>
        </w:rPr>
        <w:t>time consuming</w:t>
      </w:r>
      <w:proofErr w:type="gramEnd"/>
      <w:r w:rsidR="00910789">
        <w:rPr>
          <w:rFonts w:asciiTheme="minorHAnsi" w:eastAsiaTheme="minorEastAsia" w:hAnsiTheme="minorHAnsi" w:cstheme="minorBidi"/>
          <w:b w:val="0"/>
          <w:bCs w:val="0"/>
          <w:kern w:val="0"/>
        </w:rPr>
        <w:t xml:space="preserve"> part of this project since </w:t>
      </w:r>
      <w:r w:rsidR="00776A27">
        <w:rPr>
          <w:rFonts w:asciiTheme="minorHAnsi" w:eastAsiaTheme="minorEastAsia" w:hAnsiTheme="minorHAnsi" w:cstheme="minorBidi"/>
          <w:b w:val="0"/>
          <w:bCs w:val="0"/>
          <w:kern w:val="0"/>
        </w:rPr>
        <w:t xml:space="preserve">there were lots of missing value and </w:t>
      </w:r>
      <w:r w:rsidR="00E22544">
        <w:rPr>
          <w:rFonts w:asciiTheme="minorHAnsi" w:eastAsiaTheme="minorEastAsia" w:hAnsiTheme="minorHAnsi" w:cstheme="minorBidi"/>
          <w:b w:val="0"/>
          <w:bCs w:val="0"/>
          <w:kern w:val="0"/>
        </w:rPr>
        <w:t xml:space="preserve">some information </w:t>
      </w:r>
      <w:r w:rsidR="00EB6242">
        <w:rPr>
          <w:rFonts w:asciiTheme="minorHAnsi" w:eastAsiaTheme="minorEastAsia" w:hAnsiTheme="minorHAnsi" w:cstheme="minorBidi"/>
          <w:b w:val="0"/>
          <w:bCs w:val="0"/>
          <w:kern w:val="0"/>
        </w:rPr>
        <w:t>entered in different formats</w:t>
      </w:r>
      <w:r w:rsidR="00AE45FE">
        <w:rPr>
          <w:rFonts w:asciiTheme="minorHAnsi" w:eastAsiaTheme="minorEastAsia" w:hAnsiTheme="minorHAnsi" w:cstheme="minorBidi"/>
          <w:b w:val="0"/>
          <w:bCs w:val="0"/>
          <w:kern w:val="0"/>
        </w:rPr>
        <w:t xml:space="preserve"> for example </w:t>
      </w:r>
      <w:r w:rsidR="00F53416">
        <w:rPr>
          <w:rFonts w:asciiTheme="minorHAnsi" w:eastAsiaTheme="minorEastAsia" w:hAnsiTheme="minorHAnsi" w:cstheme="minorBidi"/>
          <w:b w:val="0"/>
          <w:bCs w:val="0"/>
          <w:kern w:val="0"/>
        </w:rPr>
        <w:t>rooms dimensions had different type of format</w:t>
      </w:r>
      <w:r w:rsidR="000660B1">
        <w:rPr>
          <w:rFonts w:asciiTheme="minorHAnsi" w:eastAsiaTheme="minorEastAsia" w:hAnsiTheme="minorHAnsi" w:cstheme="minorBidi"/>
          <w:b w:val="0"/>
          <w:bCs w:val="0"/>
          <w:kern w:val="0"/>
        </w:rPr>
        <w:t>s</w:t>
      </w:r>
      <w:r w:rsidR="00F53416">
        <w:rPr>
          <w:rFonts w:asciiTheme="minorHAnsi" w:eastAsiaTheme="minorEastAsia" w:hAnsiTheme="minorHAnsi" w:cstheme="minorBidi"/>
          <w:b w:val="0"/>
          <w:bCs w:val="0"/>
          <w:kern w:val="0"/>
        </w:rPr>
        <w:t xml:space="preserve"> like</w:t>
      </w:r>
      <w:r w:rsidR="000660B1">
        <w:rPr>
          <w:rFonts w:asciiTheme="minorHAnsi" w:eastAsiaTheme="minorEastAsia" w:hAnsiTheme="minorHAnsi" w:cstheme="minorBidi"/>
          <w:b w:val="0"/>
          <w:bCs w:val="0"/>
          <w:kern w:val="0"/>
        </w:rPr>
        <w:t>:</w:t>
      </w:r>
    </w:p>
    <w:p w14:paraId="77D3B4AD" w14:textId="1241065D" w:rsidR="00F53416" w:rsidRPr="00F53416" w:rsidRDefault="00F53416" w:rsidP="00F53416">
      <w:pPr>
        <w:pStyle w:val="Heading2"/>
        <w:jc w:val="both"/>
        <w:rPr>
          <w:rFonts w:asciiTheme="minorHAnsi" w:eastAsiaTheme="minorEastAsia" w:hAnsiTheme="minorHAnsi" w:cstheme="minorBidi"/>
          <w:b w:val="0"/>
          <w:bCs w:val="0"/>
          <w:kern w:val="0"/>
        </w:rPr>
      </w:pPr>
      <w:r w:rsidRPr="00F53416">
        <w:rPr>
          <w:rFonts w:asciiTheme="minorHAnsi" w:eastAsiaTheme="minorEastAsia" w:hAnsiTheme="minorHAnsi" w:cstheme="minorBidi"/>
          <w:b w:val="0"/>
          <w:bCs w:val="0"/>
          <w:kern w:val="0"/>
        </w:rPr>
        <w:t xml:space="preserve">['1st', '1st']                </w:t>
      </w:r>
    </w:p>
    <w:p w14:paraId="53C79D59" w14:textId="2E155D1C" w:rsidR="003713F0" w:rsidRDefault="00F53416" w:rsidP="00F53416">
      <w:pPr>
        <w:pStyle w:val="Heading2"/>
        <w:jc w:val="both"/>
        <w:rPr>
          <w:rFonts w:asciiTheme="minorHAnsi" w:eastAsiaTheme="minorEastAsia" w:hAnsiTheme="minorHAnsi" w:cstheme="minorBidi"/>
          <w:b w:val="0"/>
          <w:bCs w:val="0"/>
          <w:kern w:val="0"/>
        </w:rPr>
      </w:pPr>
      <w:r w:rsidRPr="00F53416">
        <w:rPr>
          <w:rFonts w:asciiTheme="minorHAnsi" w:eastAsiaTheme="minorEastAsia" w:hAnsiTheme="minorHAnsi" w:cstheme="minorBidi"/>
          <w:b w:val="0"/>
          <w:bCs w:val="0"/>
          <w:kern w:val="0"/>
        </w:rPr>
        <w:t>['18x15, 1st', '5.49 x 4.57(m)']</w:t>
      </w:r>
    </w:p>
    <w:p w14:paraId="04A1BF6F" w14:textId="65562400" w:rsidR="003713F0" w:rsidRDefault="003713F0" w:rsidP="003713F0">
      <w:pPr>
        <w:ind w:firstLine="0"/>
      </w:pPr>
      <w:r w:rsidRPr="003713F0">
        <w:lastRenderedPageBreak/>
        <w:t>['20\'5"x14\'9\', 1st', '20\'5",14\'9\', 1st']</w:t>
      </w:r>
    </w:p>
    <w:p w14:paraId="34B00418" w14:textId="0F8609E3" w:rsidR="000660B1" w:rsidRDefault="00087987" w:rsidP="000660B1">
      <w:pPr>
        <w:pStyle w:val="Heading2"/>
        <w:jc w:val="both"/>
        <w:rPr>
          <w:rFonts w:asciiTheme="minorHAnsi" w:eastAsiaTheme="minorEastAsia" w:hAnsiTheme="minorHAnsi" w:cstheme="minorBidi"/>
          <w:b w:val="0"/>
          <w:bCs w:val="0"/>
          <w:kern w:val="0"/>
        </w:rPr>
      </w:pPr>
      <w:r>
        <w:rPr>
          <w:rFonts w:asciiTheme="minorHAnsi" w:eastAsiaTheme="minorEastAsia" w:hAnsiTheme="minorHAnsi" w:cstheme="minorBidi"/>
          <w:b w:val="0"/>
          <w:bCs w:val="0"/>
          <w:kern w:val="0"/>
        </w:rPr>
        <w:t>and</w:t>
      </w:r>
      <w:r w:rsidR="000660B1" w:rsidRPr="000660B1">
        <w:rPr>
          <w:rFonts w:asciiTheme="minorHAnsi" w:eastAsiaTheme="minorEastAsia" w:hAnsiTheme="minorHAnsi" w:cstheme="minorBidi"/>
          <w:b w:val="0"/>
          <w:bCs w:val="0"/>
          <w:kern w:val="0"/>
        </w:rPr>
        <w:t xml:space="preserve"> I </w:t>
      </w:r>
      <w:r w:rsidR="000660B1">
        <w:rPr>
          <w:rFonts w:asciiTheme="minorHAnsi" w:eastAsiaTheme="minorEastAsia" w:hAnsiTheme="minorHAnsi" w:cstheme="minorBidi"/>
          <w:b w:val="0"/>
          <w:bCs w:val="0"/>
          <w:kern w:val="0"/>
        </w:rPr>
        <w:t xml:space="preserve">calculate </w:t>
      </w:r>
      <w:r>
        <w:rPr>
          <w:rFonts w:asciiTheme="minorHAnsi" w:eastAsiaTheme="minorEastAsia" w:hAnsiTheme="minorHAnsi" w:cstheme="minorBidi"/>
          <w:b w:val="0"/>
          <w:bCs w:val="0"/>
          <w:kern w:val="0"/>
        </w:rPr>
        <w:t>area for each room by using those dimensions.</w:t>
      </w:r>
    </w:p>
    <w:p w14:paraId="2435F154" w14:textId="4C751874" w:rsidR="00550F96" w:rsidRDefault="00AC66AB" w:rsidP="00550F96">
      <w:pPr>
        <w:ind w:firstLine="0"/>
      </w:pPr>
      <w:r>
        <w:t>Table 1 shows some statistics about dataset:</w:t>
      </w:r>
    </w:p>
    <w:p w14:paraId="68F08A40" w14:textId="6CAD8250" w:rsidR="00AC66AB" w:rsidRPr="00C0601E" w:rsidRDefault="00AC66AB" w:rsidP="00AC66AB">
      <w:pPr>
        <w:pStyle w:val="NoSpacing"/>
        <w:rPr>
          <w:rStyle w:val="Emphasis"/>
          <w:i w:val="0"/>
          <w:iCs w:val="0"/>
        </w:rPr>
      </w:pPr>
    </w:p>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AC66AB" w:rsidRPr="00BF4184" w14:paraId="1C07D347" w14:textId="77777777" w:rsidTr="00501168">
        <w:trPr>
          <w:cnfStyle w:val="100000000000" w:firstRow="1" w:lastRow="0" w:firstColumn="0" w:lastColumn="0" w:oddVBand="0" w:evenVBand="0" w:oddHBand="0" w:evenHBand="0" w:firstRowFirstColumn="0" w:firstRowLastColumn="0" w:lastRowFirstColumn="0" w:lastRowLastColumn="0"/>
        </w:trPr>
        <w:tc>
          <w:tcPr>
            <w:tcW w:w="1872" w:type="dxa"/>
          </w:tcPr>
          <w:p w14:paraId="6EF4AEA9" w14:textId="585E64F1" w:rsidR="00AC66AB" w:rsidRPr="00BF4184" w:rsidRDefault="00E30384" w:rsidP="00501168">
            <w:r>
              <w:t>Feature Name</w:t>
            </w:r>
          </w:p>
        </w:tc>
        <w:tc>
          <w:tcPr>
            <w:tcW w:w="1872" w:type="dxa"/>
          </w:tcPr>
          <w:p w14:paraId="3BDD7B70" w14:textId="2014F9AE" w:rsidR="00AC66AB" w:rsidRPr="00BF4184" w:rsidRDefault="00E30384" w:rsidP="00501168">
            <w:r>
              <w:t>min</w:t>
            </w:r>
          </w:p>
        </w:tc>
        <w:tc>
          <w:tcPr>
            <w:tcW w:w="1872" w:type="dxa"/>
          </w:tcPr>
          <w:p w14:paraId="3AD53CD9" w14:textId="383BEF1D" w:rsidR="00AC66AB" w:rsidRPr="00BF4184" w:rsidRDefault="00E30384" w:rsidP="00501168">
            <w:r>
              <w:t>max</w:t>
            </w:r>
          </w:p>
        </w:tc>
        <w:tc>
          <w:tcPr>
            <w:tcW w:w="1872" w:type="dxa"/>
          </w:tcPr>
          <w:p w14:paraId="218C1D69" w14:textId="345299B7" w:rsidR="00AC66AB" w:rsidRPr="00BF4184" w:rsidRDefault="00E30384" w:rsidP="00501168">
            <w:r>
              <w:t>mean</w:t>
            </w:r>
          </w:p>
        </w:tc>
        <w:tc>
          <w:tcPr>
            <w:tcW w:w="1872" w:type="dxa"/>
          </w:tcPr>
          <w:p w14:paraId="1751110D" w14:textId="1ACDB75F" w:rsidR="00AC66AB" w:rsidRPr="00BF4184" w:rsidRDefault="00E30384" w:rsidP="00501168">
            <w:r>
              <w:t>std</w:t>
            </w:r>
          </w:p>
        </w:tc>
      </w:tr>
      <w:tr w:rsidR="00AC66AB" w:rsidRPr="00BF4184" w14:paraId="2362389B" w14:textId="77777777" w:rsidTr="00501168">
        <w:tc>
          <w:tcPr>
            <w:tcW w:w="1872" w:type="dxa"/>
          </w:tcPr>
          <w:p w14:paraId="7340FD11" w14:textId="1696FF14" w:rsidR="00AC66AB" w:rsidRPr="00BF4184" w:rsidRDefault="00E30384" w:rsidP="00501168">
            <w:r>
              <w:t>Listing Price</w:t>
            </w:r>
          </w:p>
        </w:tc>
        <w:tc>
          <w:tcPr>
            <w:tcW w:w="1872" w:type="dxa"/>
          </w:tcPr>
          <w:p w14:paraId="1F3970CF" w14:textId="0DBE4B00" w:rsidR="00AC66AB" w:rsidRPr="00BF4184" w:rsidRDefault="005D78A8" w:rsidP="00501168">
            <w:r>
              <w:t>$60000</w:t>
            </w:r>
          </w:p>
        </w:tc>
        <w:tc>
          <w:tcPr>
            <w:tcW w:w="1872" w:type="dxa"/>
          </w:tcPr>
          <w:p w14:paraId="79A983F2" w14:textId="01D47AAE" w:rsidR="00AC66AB" w:rsidRPr="00BF4184" w:rsidRDefault="005D78A8" w:rsidP="00501168">
            <w:r>
              <w:t>$145</w:t>
            </w:r>
            <w:r w:rsidR="00166FC3">
              <w:t>00000</w:t>
            </w:r>
          </w:p>
        </w:tc>
        <w:tc>
          <w:tcPr>
            <w:tcW w:w="1872" w:type="dxa"/>
          </w:tcPr>
          <w:p w14:paraId="7737D771" w14:textId="0CC0E7BE" w:rsidR="00AC66AB" w:rsidRPr="00BF4184" w:rsidRDefault="00166FC3" w:rsidP="00501168">
            <w:r>
              <w:t>$5160</w:t>
            </w:r>
            <w:r w:rsidR="0061411A">
              <w:t>73</w:t>
            </w:r>
          </w:p>
        </w:tc>
        <w:tc>
          <w:tcPr>
            <w:tcW w:w="1872" w:type="dxa"/>
          </w:tcPr>
          <w:p w14:paraId="3451060F" w14:textId="38C349D1" w:rsidR="00AC66AB" w:rsidRPr="00BF4184" w:rsidRDefault="003834BA" w:rsidP="00501168">
            <w:r>
              <w:t>636683</w:t>
            </w:r>
          </w:p>
        </w:tc>
      </w:tr>
      <w:tr w:rsidR="00AC66AB" w:rsidRPr="00BF4184" w14:paraId="3FE71747" w14:textId="77777777" w:rsidTr="00501168">
        <w:tc>
          <w:tcPr>
            <w:tcW w:w="1872" w:type="dxa"/>
          </w:tcPr>
          <w:p w14:paraId="0A224CE8" w14:textId="440E23BC" w:rsidR="00AC66AB" w:rsidRPr="00BF4184" w:rsidRDefault="008407AC" w:rsidP="00501168">
            <w:r w:rsidRPr="008407AC">
              <w:t>Build</w:t>
            </w:r>
            <w:r w:rsidR="00842F5B">
              <w:t xml:space="preserve"> </w:t>
            </w:r>
            <w:proofErr w:type="spellStart"/>
            <w:r w:rsidRPr="008407AC">
              <w:t>Sqft</w:t>
            </w:r>
            <w:proofErr w:type="spellEnd"/>
          </w:p>
        </w:tc>
        <w:tc>
          <w:tcPr>
            <w:tcW w:w="1872" w:type="dxa"/>
          </w:tcPr>
          <w:p w14:paraId="60ED1567" w14:textId="0710A292" w:rsidR="00AC66AB" w:rsidRPr="00BF4184" w:rsidRDefault="0061411A" w:rsidP="00501168">
            <w:r w:rsidRPr="0061411A">
              <w:t>754</w:t>
            </w:r>
          </w:p>
        </w:tc>
        <w:tc>
          <w:tcPr>
            <w:tcW w:w="1872" w:type="dxa"/>
          </w:tcPr>
          <w:p w14:paraId="025B084F" w14:textId="71D56CB9" w:rsidR="00AC66AB" w:rsidRPr="00BF4184" w:rsidRDefault="007A7AAC" w:rsidP="00501168">
            <w:r w:rsidRPr="007A7AAC">
              <w:t>21032</w:t>
            </w:r>
          </w:p>
        </w:tc>
        <w:tc>
          <w:tcPr>
            <w:tcW w:w="1872" w:type="dxa"/>
          </w:tcPr>
          <w:p w14:paraId="795A63C9" w14:textId="382CD16F" w:rsidR="00AC66AB" w:rsidRPr="00BF4184" w:rsidRDefault="008D4D3A" w:rsidP="00501168">
            <w:r w:rsidRPr="008D4D3A">
              <w:t>2838.53</w:t>
            </w:r>
          </w:p>
        </w:tc>
        <w:tc>
          <w:tcPr>
            <w:tcW w:w="1872" w:type="dxa"/>
          </w:tcPr>
          <w:p w14:paraId="1BB312DB" w14:textId="7795EB3B" w:rsidR="00AC66AB" w:rsidRPr="00BF4184" w:rsidRDefault="0061452C" w:rsidP="00501168">
            <w:r w:rsidRPr="0061452C">
              <w:t>1332.93</w:t>
            </w:r>
          </w:p>
        </w:tc>
      </w:tr>
      <w:tr w:rsidR="00AC66AB" w:rsidRPr="00BF4184" w14:paraId="0432611E" w14:textId="77777777" w:rsidTr="00501168">
        <w:tc>
          <w:tcPr>
            <w:tcW w:w="1872" w:type="dxa"/>
          </w:tcPr>
          <w:p w14:paraId="1F74CFB8" w14:textId="3909B268" w:rsidR="00AC66AB" w:rsidRPr="00BF4184" w:rsidRDefault="008407AC" w:rsidP="00501168">
            <w:r w:rsidRPr="008407AC">
              <w:t>Tax</w:t>
            </w:r>
            <w:r w:rsidR="00842F5B">
              <w:t xml:space="preserve"> </w:t>
            </w:r>
            <w:r w:rsidRPr="008407AC">
              <w:t>Rate</w:t>
            </w:r>
          </w:p>
        </w:tc>
        <w:tc>
          <w:tcPr>
            <w:tcW w:w="1872" w:type="dxa"/>
          </w:tcPr>
          <w:p w14:paraId="5F517FE9" w14:textId="18EF1DEB" w:rsidR="00AC66AB" w:rsidRPr="00BF4184" w:rsidRDefault="004458F1" w:rsidP="00501168">
            <w:r w:rsidRPr="004458F1">
              <w:t>0.61</w:t>
            </w:r>
          </w:p>
        </w:tc>
        <w:tc>
          <w:tcPr>
            <w:tcW w:w="1872" w:type="dxa"/>
          </w:tcPr>
          <w:p w14:paraId="54A50514" w14:textId="29A4623E" w:rsidR="00AC66AB" w:rsidRPr="00BF4184" w:rsidRDefault="00ED0342" w:rsidP="00501168">
            <w:r w:rsidRPr="00ED0342">
              <w:t>3.9</w:t>
            </w:r>
          </w:p>
        </w:tc>
        <w:tc>
          <w:tcPr>
            <w:tcW w:w="1872" w:type="dxa"/>
          </w:tcPr>
          <w:p w14:paraId="59C0BEA2" w14:textId="091EC6FD" w:rsidR="00AC66AB" w:rsidRPr="00BF4184" w:rsidRDefault="00ED0342" w:rsidP="00501168">
            <w:r w:rsidRPr="00ED0342">
              <w:t>2.63</w:t>
            </w:r>
          </w:p>
        </w:tc>
        <w:tc>
          <w:tcPr>
            <w:tcW w:w="1872" w:type="dxa"/>
          </w:tcPr>
          <w:p w14:paraId="525E3C0B" w14:textId="4EF1B472" w:rsidR="00AC66AB" w:rsidRPr="00BF4184" w:rsidRDefault="00ED0342" w:rsidP="00501168">
            <w:r w:rsidRPr="00ED0342">
              <w:t>0.3</w:t>
            </w:r>
          </w:p>
        </w:tc>
      </w:tr>
      <w:tr w:rsidR="00AC66AB" w:rsidRPr="00BF4184" w14:paraId="6B8D7C02" w14:textId="77777777" w:rsidTr="00501168">
        <w:tc>
          <w:tcPr>
            <w:tcW w:w="1872" w:type="dxa"/>
          </w:tcPr>
          <w:p w14:paraId="1BC47DB0" w14:textId="28304D71" w:rsidR="00AC66AB" w:rsidRPr="00BF4184" w:rsidRDefault="008B2612" w:rsidP="00501168">
            <w:r>
              <w:t>Age</w:t>
            </w:r>
          </w:p>
        </w:tc>
        <w:tc>
          <w:tcPr>
            <w:tcW w:w="1872" w:type="dxa"/>
          </w:tcPr>
          <w:p w14:paraId="5C168ED8" w14:textId="20D373AD" w:rsidR="00AC66AB" w:rsidRPr="00BF4184" w:rsidRDefault="00B27D2E" w:rsidP="00501168">
            <w:r>
              <w:t>1</w:t>
            </w:r>
          </w:p>
        </w:tc>
        <w:tc>
          <w:tcPr>
            <w:tcW w:w="1872" w:type="dxa"/>
          </w:tcPr>
          <w:p w14:paraId="6872E05D" w14:textId="3F55A7E0" w:rsidR="00AC66AB" w:rsidRPr="00BF4184" w:rsidRDefault="00B27D2E" w:rsidP="00501168">
            <w:r>
              <w:t>145</w:t>
            </w:r>
          </w:p>
        </w:tc>
        <w:tc>
          <w:tcPr>
            <w:tcW w:w="1872" w:type="dxa"/>
          </w:tcPr>
          <w:p w14:paraId="1A163F35" w14:textId="14E52F47" w:rsidR="00AC66AB" w:rsidRPr="00BF4184" w:rsidRDefault="00B27D2E" w:rsidP="00501168">
            <w:r>
              <w:t>34</w:t>
            </w:r>
          </w:p>
        </w:tc>
        <w:tc>
          <w:tcPr>
            <w:tcW w:w="1872" w:type="dxa"/>
          </w:tcPr>
          <w:p w14:paraId="62838B8D" w14:textId="31D273D4" w:rsidR="00AC66AB" w:rsidRPr="00BF4184" w:rsidRDefault="004458F1" w:rsidP="00501168">
            <w:r>
              <w:t>24</w:t>
            </w:r>
          </w:p>
        </w:tc>
      </w:tr>
      <w:tr w:rsidR="00AC66AB" w:rsidRPr="00BF4184" w14:paraId="4A3C77D3" w14:textId="77777777" w:rsidTr="00501168">
        <w:tc>
          <w:tcPr>
            <w:tcW w:w="1872" w:type="dxa"/>
          </w:tcPr>
          <w:p w14:paraId="2DDB4620" w14:textId="585B138B" w:rsidR="00AC66AB" w:rsidRPr="00BF4184" w:rsidRDefault="00842F5B" w:rsidP="00501168">
            <w:r w:rsidRPr="00842F5B">
              <w:t>Lot</w:t>
            </w:r>
            <w:r>
              <w:t xml:space="preserve"> </w:t>
            </w:r>
            <w:r w:rsidRPr="00842F5B">
              <w:t>Size</w:t>
            </w:r>
          </w:p>
        </w:tc>
        <w:tc>
          <w:tcPr>
            <w:tcW w:w="1872" w:type="dxa"/>
          </w:tcPr>
          <w:p w14:paraId="501DF498" w14:textId="515C0D62" w:rsidR="00AC66AB" w:rsidRPr="00BF4184" w:rsidRDefault="0061452C" w:rsidP="00501168">
            <w:r w:rsidRPr="0061452C">
              <w:t>1104</w:t>
            </w:r>
          </w:p>
        </w:tc>
        <w:tc>
          <w:tcPr>
            <w:tcW w:w="1872" w:type="dxa"/>
          </w:tcPr>
          <w:p w14:paraId="283D4330" w14:textId="43A2FBF8" w:rsidR="00AC66AB" w:rsidRPr="00BF4184" w:rsidRDefault="00164D20" w:rsidP="00501168">
            <w:r w:rsidRPr="00164D20">
              <w:t>1306800</w:t>
            </w:r>
          </w:p>
        </w:tc>
        <w:tc>
          <w:tcPr>
            <w:tcW w:w="1872" w:type="dxa"/>
          </w:tcPr>
          <w:p w14:paraId="5147455A" w14:textId="402CCFE1" w:rsidR="00AC66AB" w:rsidRPr="00BF4184" w:rsidRDefault="00303E6A" w:rsidP="00501168">
            <w:r w:rsidRPr="00303E6A">
              <w:t>11350</w:t>
            </w:r>
          </w:p>
        </w:tc>
        <w:tc>
          <w:tcPr>
            <w:tcW w:w="1872" w:type="dxa"/>
          </w:tcPr>
          <w:p w14:paraId="363C8163" w14:textId="5BDFCF23" w:rsidR="00AC66AB" w:rsidRPr="00BF4184" w:rsidRDefault="00303E6A" w:rsidP="00501168">
            <w:r w:rsidRPr="00303E6A">
              <w:t>28261</w:t>
            </w:r>
          </w:p>
        </w:tc>
      </w:tr>
      <w:tr w:rsidR="00AC66AB" w:rsidRPr="00BF4184" w14:paraId="4E77FD1D" w14:textId="77777777" w:rsidTr="00501168">
        <w:tc>
          <w:tcPr>
            <w:tcW w:w="1872" w:type="dxa"/>
          </w:tcPr>
          <w:p w14:paraId="0CCDB0B9" w14:textId="0B4E5D39" w:rsidR="00AC66AB" w:rsidRPr="00BF4184" w:rsidRDefault="00842F5B" w:rsidP="00501168">
            <w:r w:rsidRPr="00842F5B">
              <w:t>No</w:t>
            </w:r>
            <w:r>
              <w:t xml:space="preserve">. of </w:t>
            </w:r>
            <w:r w:rsidRPr="00842F5B">
              <w:t>Bed</w:t>
            </w:r>
          </w:p>
        </w:tc>
        <w:tc>
          <w:tcPr>
            <w:tcW w:w="1872" w:type="dxa"/>
          </w:tcPr>
          <w:p w14:paraId="4A015F3B" w14:textId="79C46009" w:rsidR="00AC66AB" w:rsidRPr="00BF4184" w:rsidRDefault="007D62EB" w:rsidP="00501168">
            <w:r>
              <w:t>1</w:t>
            </w:r>
          </w:p>
        </w:tc>
        <w:tc>
          <w:tcPr>
            <w:tcW w:w="1872" w:type="dxa"/>
          </w:tcPr>
          <w:p w14:paraId="31AF32DA" w14:textId="582AD261" w:rsidR="00AC66AB" w:rsidRPr="00BF4184" w:rsidRDefault="007D62EB" w:rsidP="00501168">
            <w:r>
              <w:t>10</w:t>
            </w:r>
          </w:p>
        </w:tc>
        <w:tc>
          <w:tcPr>
            <w:tcW w:w="1872" w:type="dxa"/>
          </w:tcPr>
          <w:p w14:paraId="293E958F" w14:textId="4F43E4A9" w:rsidR="00AC66AB" w:rsidRPr="00BF4184" w:rsidRDefault="007D62EB" w:rsidP="00501168">
            <w:r>
              <w:t>3.7</w:t>
            </w:r>
          </w:p>
        </w:tc>
        <w:tc>
          <w:tcPr>
            <w:tcW w:w="1872" w:type="dxa"/>
          </w:tcPr>
          <w:p w14:paraId="60FC69E9" w14:textId="2E11F29E" w:rsidR="00AC66AB" w:rsidRPr="00BF4184" w:rsidRDefault="007D62EB" w:rsidP="00501168">
            <w:r>
              <w:t>0.81</w:t>
            </w:r>
          </w:p>
        </w:tc>
      </w:tr>
    </w:tbl>
    <w:p w14:paraId="0478D383" w14:textId="059F903B" w:rsidR="00AC66AB" w:rsidRDefault="00AC66AB" w:rsidP="00AC66AB">
      <w:pPr>
        <w:pStyle w:val="NoSpacing"/>
      </w:pPr>
      <w:r>
        <w:t>Table 1 – Dataset Statistics Summary</w:t>
      </w:r>
    </w:p>
    <w:p w14:paraId="556CC960" w14:textId="49764C94" w:rsidR="00B736DD" w:rsidRDefault="00B736DD" w:rsidP="00AC66AB">
      <w:pPr>
        <w:pStyle w:val="NoSpacing"/>
      </w:pPr>
    </w:p>
    <w:p w14:paraId="629D3AB4" w14:textId="77777777" w:rsidR="00B736DD" w:rsidRDefault="00B736DD" w:rsidP="00B736DD">
      <w:pPr>
        <w:pStyle w:val="NoSpacing"/>
      </w:pPr>
      <w:r>
        <w:rPr>
          <w:noProof/>
        </w:rPr>
        <w:drawing>
          <wp:inline distT="0" distB="0" distL="0" distR="0" wp14:anchorId="29CA929B" wp14:editId="5B6714DB">
            <wp:extent cx="1407108" cy="938530"/>
            <wp:effectExtent l="0" t="0" r="3175" b="0"/>
            <wp:docPr id="1" name="Picture 1" descr="A picture containing sky, outdoor, building,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building, tre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0696" cy="947593"/>
                    </a:xfrm>
                    <a:prstGeom prst="rect">
                      <a:avLst/>
                    </a:prstGeom>
                  </pic:spPr>
                </pic:pic>
              </a:graphicData>
            </a:graphic>
          </wp:inline>
        </w:drawing>
      </w:r>
      <w:r>
        <w:rPr>
          <w:noProof/>
        </w:rPr>
        <w:drawing>
          <wp:inline distT="0" distB="0" distL="0" distR="0" wp14:anchorId="1C97F984" wp14:editId="0D4BFC45">
            <wp:extent cx="1374775" cy="916964"/>
            <wp:effectExtent l="0" t="0" r="0" b="0"/>
            <wp:docPr id="3" name="Picture 3" descr="A bathroom with a large bathtub&#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throom with a large bathtub&#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4320" cy="930000"/>
                    </a:xfrm>
                    <a:prstGeom prst="rect">
                      <a:avLst/>
                    </a:prstGeom>
                  </pic:spPr>
                </pic:pic>
              </a:graphicData>
            </a:graphic>
          </wp:inline>
        </w:drawing>
      </w:r>
      <w:r>
        <w:rPr>
          <w:noProof/>
        </w:rPr>
        <w:drawing>
          <wp:inline distT="0" distB="0" distL="0" distR="0" wp14:anchorId="3719A933" wp14:editId="6E7CE3F7">
            <wp:extent cx="1358900" cy="906376"/>
            <wp:effectExtent l="0" t="0" r="0" b="8255"/>
            <wp:docPr id="4" name="Picture 4" descr="A kitchen with wooden cabin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kitchen with wooden cabinet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202" cy="921918"/>
                    </a:xfrm>
                    <a:prstGeom prst="rect">
                      <a:avLst/>
                    </a:prstGeom>
                  </pic:spPr>
                </pic:pic>
              </a:graphicData>
            </a:graphic>
          </wp:inline>
        </w:drawing>
      </w:r>
      <w:r>
        <w:rPr>
          <w:noProof/>
        </w:rPr>
        <w:drawing>
          <wp:inline distT="0" distB="0" distL="0" distR="0" wp14:anchorId="48425DC9" wp14:editId="3514C6F4">
            <wp:extent cx="1408060" cy="939165"/>
            <wp:effectExtent l="0" t="0" r="1905" b="0"/>
            <wp:docPr id="5" name="Picture 5" descr="A picture containing indoor, ceiling, room, sof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ceiling, room, sofa&#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5421" cy="957415"/>
                    </a:xfrm>
                    <a:prstGeom prst="rect">
                      <a:avLst/>
                    </a:prstGeom>
                  </pic:spPr>
                </pic:pic>
              </a:graphicData>
            </a:graphic>
          </wp:inline>
        </w:drawing>
      </w:r>
    </w:p>
    <w:p w14:paraId="44E1E993" w14:textId="77777777" w:rsidR="00B736DD" w:rsidRPr="0044048F" w:rsidRDefault="00B736DD" w:rsidP="00B736DD">
      <w:pPr>
        <w:pStyle w:val="TableFigure"/>
        <w:rPr>
          <w:sz w:val="14"/>
          <w:szCs w:val="14"/>
        </w:rPr>
      </w:pPr>
      <w:r w:rsidRPr="0044048F">
        <w:rPr>
          <w:rStyle w:val="Emphasis"/>
          <w:sz w:val="16"/>
          <w:szCs w:val="16"/>
        </w:rPr>
        <w:t>Figure 1</w:t>
      </w:r>
      <w:r>
        <w:t xml:space="preserve">. </w:t>
      </w:r>
      <w:r w:rsidRPr="0044048F">
        <w:rPr>
          <w:sz w:val="14"/>
          <w:szCs w:val="14"/>
        </w:rPr>
        <w:t xml:space="preserve">Sample house from (www.HAR.com, 2020), where itis represented by 4 images for the exterior side, the bathroom, </w:t>
      </w:r>
      <w:proofErr w:type="gramStart"/>
      <w:r w:rsidRPr="0044048F">
        <w:rPr>
          <w:sz w:val="14"/>
          <w:szCs w:val="14"/>
        </w:rPr>
        <w:t>kitchen</w:t>
      </w:r>
      <w:proofErr w:type="gramEnd"/>
      <w:r w:rsidRPr="0044048F">
        <w:rPr>
          <w:sz w:val="14"/>
          <w:szCs w:val="14"/>
        </w:rPr>
        <w:t xml:space="preserve"> and the living room</w:t>
      </w:r>
    </w:p>
    <w:p w14:paraId="5A64A866" w14:textId="5B9ECA5C" w:rsidR="00B736DD" w:rsidRDefault="00F02E3D" w:rsidP="002B5510">
      <w:pPr>
        <w:pStyle w:val="Heading2"/>
        <w:numPr>
          <w:ilvl w:val="0"/>
          <w:numId w:val="16"/>
        </w:numPr>
      </w:pPr>
      <w:r>
        <w:t>P</w:t>
      </w:r>
      <w:r w:rsidR="00E36E6A">
        <w:t>roposed baseline</w:t>
      </w:r>
    </w:p>
    <w:p w14:paraId="1C5CC39F" w14:textId="3FED8A69" w:rsidR="00F02E3D" w:rsidRPr="00F02E3D" w:rsidRDefault="001B23A4" w:rsidP="001B23A4">
      <w:pPr>
        <w:ind w:firstLine="0"/>
      </w:pPr>
      <w:r>
        <w:t xml:space="preserve">The main aim of </w:t>
      </w:r>
      <w:r w:rsidR="003573AC">
        <w:t>this</w:t>
      </w:r>
      <w:r>
        <w:t xml:space="preserve"> research is to test the impact of including visual features of houses to </w:t>
      </w:r>
      <w:r w:rsidR="00FB3F3B">
        <w:t>be used</w:t>
      </w:r>
      <w:r w:rsidR="00D67B4A">
        <w:t xml:space="preserve"> </w:t>
      </w:r>
      <w:r>
        <w:t xml:space="preserve">for the </w:t>
      </w:r>
      <w:r w:rsidR="00E90CB9">
        <w:t>house’s</w:t>
      </w:r>
      <w:r>
        <w:t xml:space="preserve"> prices estimation.</w:t>
      </w:r>
      <w:r w:rsidR="0007628E">
        <w:t xml:space="preserve"> </w:t>
      </w:r>
      <w:r w:rsidR="002D5CE2">
        <w:t xml:space="preserve">Since the images downloaded from </w:t>
      </w:r>
      <w:r w:rsidR="005C45BD">
        <w:t xml:space="preserve">HAR website were not labeled I had to use image classification </w:t>
      </w:r>
      <w:r w:rsidR="00E02AF9">
        <w:t xml:space="preserve">model to classify </w:t>
      </w:r>
      <w:r w:rsidR="00616150">
        <w:t>them based</w:t>
      </w:r>
      <w:r w:rsidR="00E02AF9">
        <w:t xml:space="preserve"> on room type. </w:t>
      </w:r>
      <w:r w:rsidR="00466529">
        <w:t xml:space="preserve">I </w:t>
      </w:r>
      <w:r w:rsidR="00AD46E1">
        <w:t>used a trained model</w:t>
      </w:r>
      <w:r w:rsidR="00AD46E1">
        <w:rPr>
          <w:rStyle w:val="FootnoteReference"/>
        </w:rPr>
        <w:footnoteReference w:id="2"/>
      </w:r>
      <w:r w:rsidR="00BE044E">
        <w:t xml:space="preserve"> </w:t>
      </w:r>
      <w:r w:rsidR="00616150">
        <w:t>to</w:t>
      </w:r>
      <w:r w:rsidR="00747618">
        <w:t xml:space="preserve"> </w:t>
      </w:r>
      <w:r w:rsidR="00747618" w:rsidRPr="00747618">
        <w:t xml:space="preserve">categorize pictures based on the categories shown in Table </w:t>
      </w:r>
      <w:r w:rsidR="00747618">
        <w:t>2.</w:t>
      </w:r>
    </w:p>
    <w:p w14:paraId="359FEB5E" w14:textId="77777777" w:rsidR="00DC2FEA" w:rsidRPr="00C0601E" w:rsidRDefault="00DC2FEA" w:rsidP="00DC2FEA">
      <w:pPr>
        <w:pStyle w:val="NoSpacing"/>
        <w:rPr>
          <w:rStyle w:val="Emphasis"/>
          <w:i w:val="0"/>
          <w:iCs w:val="0"/>
        </w:rPr>
      </w:pPr>
    </w:p>
    <w:tbl>
      <w:tblPr>
        <w:tblStyle w:val="APAReport"/>
        <w:tblW w:w="0" w:type="auto"/>
        <w:tblLook w:val="04A0" w:firstRow="1" w:lastRow="0" w:firstColumn="1" w:lastColumn="0" w:noHBand="0" w:noVBand="1"/>
        <w:tblDescription w:val="Sample table with 5 columns"/>
      </w:tblPr>
      <w:tblGrid>
        <w:gridCol w:w="1872"/>
        <w:gridCol w:w="1872"/>
      </w:tblGrid>
      <w:tr w:rsidR="00C53257" w:rsidRPr="00BF4184" w14:paraId="0668064B" w14:textId="77777777" w:rsidTr="00501168">
        <w:trPr>
          <w:cnfStyle w:val="100000000000" w:firstRow="1" w:lastRow="0" w:firstColumn="0" w:lastColumn="0" w:oddVBand="0" w:evenVBand="0" w:oddHBand="0" w:evenHBand="0" w:firstRowFirstColumn="0" w:firstRowLastColumn="0" w:lastRowFirstColumn="0" w:lastRowLastColumn="0"/>
        </w:trPr>
        <w:tc>
          <w:tcPr>
            <w:tcW w:w="1872" w:type="dxa"/>
          </w:tcPr>
          <w:p w14:paraId="53155043" w14:textId="27B50128" w:rsidR="00C53257" w:rsidRPr="00BF4184" w:rsidRDefault="00C53257" w:rsidP="00501168">
            <w:r>
              <w:lastRenderedPageBreak/>
              <w:t>Room type</w:t>
            </w:r>
          </w:p>
        </w:tc>
        <w:tc>
          <w:tcPr>
            <w:tcW w:w="1872" w:type="dxa"/>
          </w:tcPr>
          <w:p w14:paraId="73B4EF61" w14:textId="7B91BBF6" w:rsidR="00C53257" w:rsidRPr="00BF4184" w:rsidRDefault="00467CA4" w:rsidP="00501168">
            <w:r>
              <w:t>quantity</w:t>
            </w:r>
          </w:p>
        </w:tc>
      </w:tr>
      <w:tr w:rsidR="00C53257" w:rsidRPr="00BF4184" w14:paraId="21EC13A6" w14:textId="77777777" w:rsidTr="00501168">
        <w:tc>
          <w:tcPr>
            <w:tcW w:w="1872" w:type="dxa"/>
          </w:tcPr>
          <w:p w14:paraId="5FC61BDF" w14:textId="0F78BF23" w:rsidR="00C53257" w:rsidRPr="00BF4184" w:rsidRDefault="00C53257" w:rsidP="00501168">
            <w:r>
              <w:t>Exterior</w:t>
            </w:r>
          </w:p>
        </w:tc>
        <w:tc>
          <w:tcPr>
            <w:tcW w:w="1872" w:type="dxa"/>
          </w:tcPr>
          <w:p w14:paraId="4E2835CB" w14:textId="4E023E06" w:rsidR="00C53257" w:rsidRPr="00BF4184" w:rsidRDefault="00FF38FB" w:rsidP="00501168">
            <w:r>
              <w:t>35000</w:t>
            </w:r>
          </w:p>
        </w:tc>
      </w:tr>
      <w:tr w:rsidR="00C53257" w:rsidRPr="00BF4184" w14:paraId="07B8473D" w14:textId="77777777" w:rsidTr="00501168">
        <w:tc>
          <w:tcPr>
            <w:tcW w:w="1872" w:type="dxa"/>
          </w:tcPr>
          <w:p w14:paraId="78BA8617" w14:textId="78A4B051" w:rsidR="00C53257" w:rsidRPr="00BF4184" w:rsidRDefault="00467CA4" w:rsidP="00501168">
            <w:r>
              <w:t>Bathroom</w:t>
            </w:r>
          </w:p>
        </w:tc>
        <w:tc>
          <w:tcPr>
            <w:tcW w:w="1872" w:type="dxa"/>
          </w:tcPr>
          <w:p w14:paraId="26B728CD" w14:textId="7B3995A3" w:rsidR="00C53257" w:rsidRPr="00BF4184" w:rsidRDefault="00E64754" w:rsidP="00501168">
            <w:r>
              <w:t>45497</w:t>
            </w:r>
          </w:p>
        </w:tc>
      </w:tr>
      <w:tr w:rsidR="00C53257" w:rsidRPr="00BF4184" w14:paraId="1B812D62" w14:textId="77777777" w:rsidTr="00501168">
        <w:tc>
          <w:tcPr>
            <w:tcW w:w="1872" w:type="dxa"/>
          </w:tcPr>
          <w:p w14:paraId="4391B478" w14:textId="1750B88E" w:rsidR="00C53257" w:rsidRPr="00BF4184" w:rsidRDefault="00467CA4" w:rsidP="00501168">
            <w:r>
              <w:t>Bedroom</w:t>
            </w:r>
          </w:p>
        </w:tc>
        <w:tc>
          <w:tcPr>
            <w:tcW w:w="1872" w:type="dxa"/>
          </w:tcPr>
          <w:p w14:paraId="47C53A1B" w14:textId="6FEB17AC" w:rsidR="00C53257" w:rsidRPr="00BF4184" w:rsidRDefault="00374300" w:rsidP="00501168">
            <w:r>
              <w:t>29738</w:t>
            </w:r>
          </w:p>
        </w:tc>
      </w:tr>
      <w:tr w:rsidR="00C53257" w:rsidRPr="00BF4184" w14:paraId="7CAE3713" w14:textId="77777777" w:rsidTr="00501168">
        <w:tc>
          <w:tcPr>
            <w:tcW w:w="1872" w:type="dxa"/>
          </w:tcPr>
          <w:p w14:paraId="45B6D2DB" w14:textId="15571343" w:rsidR="00C53257" w:rsidRPr="00BF4184" w:rsidRDefault="00467CA4" w:rsidP="00501168">
            <w:r>
              <w:t>Kitchen</w:t>
            </w:r>
          </w:p>
        </w:tc>
        <w:tc>
          <w:tcPr>
            <w:tcW w:w="1872" w:type="dxa"/>
          </w:tcPr>
          <w:p w14:paraId="11C3F5A0" w14:textId="77777777" w:rsidR="00C53257" w:rsidRPr="00BF4184" w:rsidRDefault="00C53257" w:rsidP="00501168">
            <w:r>
              <w:t>1</w:t>
            </w:r>
          </w:p>
        </w:tc>
      </w:tr>
      <w:tr w:rsidR="00C53257" w:rsidRPr="00BF4184" w14:paraId="42BDA60F" w14:textId="77777777" w:rsidTr="00501168">
        <w:tc>
          <w:tcPr>
            <w:tcW w:w="1872" w:type="dxa"/>
          </w:tcPr>
          <w:p w14:paraId="4283D527" w14:textId="30865E70" w:rsidR="00C53257" w:rsidRPr="00BF4184" w:rsidRDefault="00467CA4" w:rsidP="00501168">
            <w:r>
              <w:t>Dining room</w:t>
            </w:r>
          </w:p>
        </w:tc>
        <w:tc>
          <w:tcPr>
            <w:tcW w:w="1872" w:type="dxa"/>
          </w:tcPr>
          <w:p w14:paraId="56951FBE" w14:textId="77777777" w:rsidR="00C53257" w:rsidRPr="00BF4184" w:rsidRDefault="00C53257" w:rsidP="00501168">
            <w:r w:rsidRPr="0061452C">
              <w:t>1104</w:t>
            </w:r>
          </w:p>
        </w:tc>
      </w:tr>
      <w:tr w:rsidR="00467CA4" w:rsidRPr="00BF4184" w14:paraId="3C611466" w14:textId="77777777" w:rsidTr="00501168">
        <w:tc>
          <w:tcPr>
            <w:tcW w:w="1872" w:type="dxa"/>
          </w:tcPr>
          <w:p w14:paraId="1976DD92" w14:textId="65315DE4" w:rsidR="00467CA4" w:rsidRDefault="00467CA4" w:rsidP="00501168">
            <w:r>
              <w:t>Interior</w:t>
            </w:r>
          </w:p>
        </w:tc>
        <w:tc>
          <w:tcPr>
            <w:tcW w:w="1872" w:type="dxa"/>
          </w:tcPr>
          <w:p w14:paraId="001EE5C3" w14:textId="303735FB" w:rsidR="00467CA4" w:rsidRPr="0061452C" w:rsidRDefault="00EE0FD0" w:rsidP="00501168">
            <w:r>
              <w:t>9000</w:t>
            </w:r>
          </w:p>
        </w:tc>
      </w:tr>
      <w:tr w:rsidR="00C53257" w:rsidRPr="00BF4184" w14:paraId="2D2477A9" w14:textId="77777777" w:rsidTr="00501168">
        <w:tc>
          <w:tcPr>
            <w:tcW w:w="1872" w:type="dxa"/>
          </w:tcPr>
          <w:p w14:paraId="00987408" w14:textId="3CE11656" w:rsidR="00C53257" w:rsidRPr="00BF4184" w:rsidRDefault="00467CA4" w:rsidP="00501168">
            <w:r>
              <w:t>Living room</w:t>
            </w:r>
          </w:p>
        </w:tc>
        <w:tc>
          <w:tcPr>
            <w:tcW w:w="1872" w:type="dxa"/>
          </w:tcPr>
          <w:p w14:paraId="73A7FD91" w14:textId="77777777" w:rsidR="00C53257" w:rsidRPr="00BF4184" w:rsidRDefault="00C53257" w:rsidP="00501168">
            <w:r>
              <w:t>1</w:t>
            </w:r>
          </w:p>
        </w:tc>
      </w:tr>
    </w:tbl>
    <w:p w14:paraId="6B0F6828" w14:textId="26EAC2FE" w:rsidR="00DC2FEA" w:rsidRDefault="00DC2FEA" w:rsidP="00DC2FEA">
      <w:pPr>
        <w:pStyle w:val="NoSpacing"/>
      </w:pPr>
      <w:r>
        <w:t xml:space="preserve">Table </w:t>
      </w:r>
      <w:r w:rsidR="00DC7ECF">
        <w:t>2</w:t>
      </w:r>
      <w:r>
        <w:t xml:space="preserve"> – </w:t>
      </w:r>
      <w:r w:rsidR="001C33DE" w:rsidRPr="001C33DE">
        <w:t>Number of images per room category</w:t>
      </w:r>
    </w:p>
    <w:p w14:paraId="1FC76DAE" w14:textId="514EDD90" w:rsidR="00F02E3D" w:rsidRDefault="001C33DE" w:rsidP="001C33DE">
      <w:pPr>
        <w:ind w:firstLine="0"/>
      </w:pPr>
      <w:r>
        <w:t xml:space="preserve">This had about 90% accuracy and </w:t>
      </w:r>
      <w:r w:rsidR="00CD44AD">
        <w:t>for sure there are some images classified in wrong category.</w:t>
      </w:r>
    </w:p>
    <w:p w14:paraId="5996D07A" w14:textId="6DA252EC" w:rsidR="00C91138" w:rsidRDefault="00C91138" w:rsidP="007E5A03">
      <w:pPr>
        <w:pStyle w:val="Heading2"/>
        <w:numPr>
          <w:ilvl w:val="0"/>
          <w:numId w:val="16"/>
        </w:numPr>
        <w:jc w:val="both"/>
      </w:pPr>
      <w:r w:rsidRPr="00C91138">
        <w:t xml:space="preserve">Price estimation </w:t>
      </w:r>
      <w:r w:rsidR="00E36E6A">
        <w:t>model</w:t>
      </w:r>
    </w:p>
    <w:p w14:paraId="07541FA0" w14:textId="400E94A0" w:rsidR="00445A96" w:rsidRDefault="009329CB" w:rsidP="007E5A03">
      <w:pPr>
        <w:ind w:firstLine="0"/>
        <w:jc w:val="both"/>
      </w:pPr>
      <w:r>
        <w:t xml:space="preserve">My first </w:t>
      </w:r>
      <w:r w:rsidR="00A325D5">
        <w:t>approach</w:t>
      </w:r>
      <w:r>
        <w:t xml:space="preserve"> </w:t>
      </w:r>
      <w:r w:rsidR="00103754">
        <w:t>was</w:t>
      </w:r>
      <w:r w:rsidR="00A325D5">
        <w:t xml:space="preserve"> a neural network model</w:t>
      </w:r>
      <w:r w:rsidR="00103754">
        <w:t xml:space="preserve"> using house textual features </w:t>
      </w:r>
      <w:r w:rsidR="004102CA">
        <w:t xml:space="preserve">to estimate </w:t>
      </w:r>
      <w:r w:rsidR="00A077FE">
        <w:t>the house price</w:t>
      </w:r>
      <w:r w:rsidR="00541495">
        <w:t xml:space="preserve">. </w:t>
      </w:r>
      <w:r w:rsidR="003626A3">
        <w:t xml:space="preserve">I used </w:t>
      </w:r>
      <w:proofErr w:type="spellStart"/>
      <w:proofErr w:type="gramStart"/>
      <w:r w:rsidR="003626A3" w:rsidRPr="003626A3">
        <w:t>MinMaxScaler</w:t>
      </w:r>
      <w:proofErr w:type="spellEnd"/>
      <w:r w:rsidR="003626A3" w:rsidRPr="003626A3">
        <w:t>(</w:t>
      </w:r>
      <w:proofErr w:type="gramEnd"/>
      <w:r w:rsidR="003626A3" w:rsidRPr="003626A3">
        <w:t>)</w:t>
      </w:r>
      <w:r w:rsidR="003626A3">
        <w:t xml:space="preserve"> for numeric features </w:t>
      </w:r>
      <w:r w:rsidR="00856D18">
        <w:t xml:space="preserve">and </w:t>
      </w:r>
      <w:proofErr w:type="spellStart"/>
      <w:r w:rsidR="00856D18" w:rsidRPr="00856D18">
        <w:t>BinaryEncoder</w:t>
      </w:r>
      <w:proofErr w:type="spellEnd"/>
      <w:r w:rsidR="00856D18" w:rsidRPr="00856D18">
        <w:t>()</w:t>
      </w:r>
      <w:r w:rsidR="00856D18">
        <w:t xml:space="preserve"> for categorical variables to normalized the data. </w:t>
      </w:r>
      <w:r w:rsidR="00AA3BB0">
        <w:t>To</w:t>
      </w:r>
      <w:r w:rsidR="00AA3BB0" w:rsidRPr="00AA3BB0">
        <w:t xml:space="preserve"> train the network, </w:t>
      </w:r>
      <w:r w:rsidR="00AA3BB0">
        <w:t>I</w:t>
      </w:r>
      <w:r w:rsidR="00AA3BB0" w:rsidRPr="00AA3BB0">
        <w:t xml:space="preserve"> use the </w:t>
      </w:r>
      <w:r w:rsidR="00AA3BB0">
        <w:t>listing</w:t>
      </w:r>
      <w:r w:rsidR="00AA3BB0" w:rsidRPr="00AA3BB0">
        <w:t xml:space="preserve"> price of recently </w:t>
      </w:r>
      <w:r w:rsidR="000A07A1">
        <w:t>posted</w:t>
      </w:r>
      <w:r w:rsidR="00AA3BB0" w:rsidRPr="00AA3BB0">
        <w:t xml:space="preserve"> houses </w:t>
      </w:r>
      <w:r w:rsidR="000A07A1">
        <w:t>for sale</w:t>
      </w:r>
      <w:r w:rsidR="00AA3BB0" w:rsidRPr="00AA3BB0">
        <w:t xml:space="preserve"> </w:t>
      </w:r>
      <w:r w:rsidR="000A07A1">
        <w:t xml:space="preserve">which is the price </w:t>
      </w:r>
      <w:r w:rsidR="00027B5E">
        <w:t>asked by owner for that house</w:t>
      </w:r>
      <w:r w:rsidR="00AA3BB0" w:rsidRPr="00AA3BB0">
        <w:t>.</w:t>
      </w:r>
      <w:r w:rsidR="00027B5E">
        <w:t xml:space="preserve"> </w:t>
      </w:r>
      <w:r w:rsidR="005C60CD">
        <w:t>So,</w:t>
      </w:r>
      <w:r w:rsidR="00027B5E">
        <w:t xml:space="preserve"> we need to consider that this price is not </w:t>
      </w:r>
      <w:r w:rsidR="003E3A6F">
        <w:t xml:space="preserve">sold price and it may </w:t>
      </w:r>
      <w:r w:rsidR="00F1223D">
        <w:t>add more</w:t>
      </w:r>
      <w:r w:rsidR="003E3A6F">
        <w:t xml:space="preserve"> bias </w:t>
      </w:r>
      <w:r w:rsidR="00F1223D">
        <w:t xml:space="preserve">in the model. Considering this the </w:t>
      </w:r>
      <w:r w:rsidR="00F72058">
        <w:t>m</w:t>
      </w:r>
      <w:r w:rsidR="00F72058" w:rsidRPr="00F72058">
        <w:t xml:space="preserve">edian absolute percentage </w:t>
      </w:r>
      <w:r w:rsidR="00F72058">
        <w:t xml:space="preserve">error I got for this model was </w:t>
      </w:r>
      <w:r w:rsidR="006709FC" w:rsidRPr="006709FC">
        <w:t>9.95%</w:t>
      </w:r>
      <w:r w:rsidR="006709FC">
        <w:t xml:space="preserve"> and median absolute error was </w:t>
      </w:r>
      <w:r w:rsidR="007E5A03">
        <w:t>$</w:t>
      </w:r>
      <w:r w:rsidR="007E5A03" w:rsidRPr="007E5A03">
        <w:t xml:space="preserve"> 34194.34</w:t>
      </w:r>
      <w:r w:rsidR="007E5A03">
        <w:t xml:space="preserve"> which means 50% </w:t>
      </w:r>
      <w:r w:rsidR="00470A07" w:rsidRPr="00470A07">
        <w:t xml:space="preserve">of the </w:t>
      </w:r>
      <w:r w:rsidR="005C60CD">
        <w:t>price predicted</w:t>
      </w:r>
      <w:r w:rsidR="00470A07" w:rsidRPr="00470A07">
        <w:t xml:space="preserve"> are closer than the error percentage and </w:t>
      </w:r>
      <w:r w:rsidR="008128F7">
        <w:t>other 50%</w:t>
      </w:r>
      <w:r w:rsidR="00470A07" w:rsidRPr="00470A07">
        <w:t xml:space="preserve"> are farther off. </w:t>
      </w:r>
      <w:r w:rsidR="008128F7">
        <w:t xml:space="preserve">In other word </w:t>
      </w:r>
      <w:r w:rsidR="005435FA">
        <w:t xml:space="preserve">half of </w:t>
      </w:r>
      <w:r w:rsidR="005917BD">
        <w:t xml:space="preserve">estimated price has </w:t>
      </w:r>
      <w:r w:rsidR="00A35CD2">
        <w:t xml:space="preserve">close to $34194.4 </w:t>
      </w:r>
      <w:r w:rsidR="00011FBB">
        <w:t xml:space="preserve">off from listed price. </w:t>
      </w:r>
    </w:p>
    <w:p w14:paraId="6775324F" w14:textId="14EA582B" w:rsidR="004D5730" w:rsidRDefault="00752557" w:rsidP="00DF7350">
      <w:pPr>
        <w:ind w:firstLine="0"/>
        <w:jc w:val="both"/>
      </w:pPr>
      <w:r>
        <w:t xml:space="preserve">For the second model I randomly selected </w:t>
      </w:r>
      <w:r w:rsidR="00A818BB">
        <w:t xml:space="preserve">one exterior, one </w:t>
      </w:r>
      <w:r w:rsidR="007D6E5D">
        <w:t>bathroom,</w:t>
      </w:r>
      <w:r w:rsidR="00A818BB">
        <w:t xml:space="preserve"> one kitchen and one living room image form </w:t>
      </w:r>
      <w:r w:rsidR="00BD0987">
        <w:t xml:space="preserve">image classifier result for each house and combined them as one image </w:t>
      </w:r>
      <w:r w:rsidR="004D5730">
        <w:t>as shown in figure 2</w:t>
      </w:r>
      <w:r w:rsidR="00DF7350">
        <w:t xml:space="preserve">. </w:t>
      </w:r>
      <w:r w:rsidR="007D6E5D">
        <w:t xml:space="preserve">After applying several </w:t>
      </w:r>
      <w:r w:rsidR="00C73735">
        <w:t>filters,</w:t>
      </w:r>
      <w:r w:rsidR="007D6E5D">
        <w:t xml:space="preserve"> the best </w:t>
      </w:r>
      <w:r w:rsidR="00FA0937">
        <w:t>result,</w:t>
      </w:r>
      <w:r w:rsidR="007D6E5D">
        <w:t xml:space="preserve"> I got was </w:t>
      </w:r>
      <w:r w:rsidR="00C36155" w:rsidRPr="00C36155">
        <w:t>33.71%</w:t>
      </w:r>
      <w:r w:rsidR="00C36155">
        <w:t xml:space="preserve"> for m</w:t>
      </w:r>
      <w:r w:rsidR="00C36155" w:rsidRPr="00F72058">
        <w:t>edian absolute percentage</w:t>
      </w:r>
      <w:r w:rsidR="00C36155">
        <w:t xml:space="preserve"> and </w:t>
      </w:r>
      <w:r w:rsidR="00FA0937">
        <w:t>$</w:t>
      </w:r>
      <w:r w:rsidR="00FA0937" w:rsidRPr="00FA0937">
        <w:t>109041.11</w:t>
      </w:r>
      <w:r w:rsidR="00FA0937">
        <w:t xml:space="preserve"> for median absolute error. Please note that </w:t>
      </w:r>
      <w:r w:rsidR="00461366">
        <w:t xml:space="preserve">we may need to consider the error from image classifier </w:t>
      </w:r>
      <w:r w:rsidR="00C73735">
        <w:t xml:space="preserve">which categorized about 10% of images in wrong category. </w:t>
      </w:r>
    </w:p>
    <w:p w14:paraId="7D451E98" w14:textId="0DF750E5" w:rsidR="00C73735" w:rsidRDefault="00F8168A" w:rsidP="00DF7350">
      <w:pPr>
        <w:ind w:firstLine="0"/>
        <w:jc w:val="both"/>
      </w:pPr>
      <w:r>
        <w:t>The ne</w:t>
      </w:r>
      <w:r w:rsidR="00A169CA">
        <w:t>x</w:t>
      </w:r>
      <w:r>
        <w:t xml:space="preserve">t model is to </w:t>
      </w:r>
      <w:r w:rsidR="00D11522">
        <w:t>combine</w:t>
      </w:r>
      <w:r>
        <w:t xml:space="preserve"> these 2 models together </w:t>
      </w:r>
      <w:r w:rsidR="00A169CA">
        <w:t xml:space="preserve">as shown in figure 3. </w:t>
      </w:r>
      <w:r w:rsidR="008B475D">
        <w:t xml:space="preserve">For this </w:t>
      </w:r>
      <w:proofErr w:type="gramStart"/>
      <w:r w:rsidR="008B475D">
        <w:t>model</w:t>
      </w:r>
      <w:proofErr w:type="gramEnd"/>
      <w:r w:rsidR="008B475D">
        <w:t xml:space="preserve"> the result improved to </w:t>
      </w:r>
      <w:r w:rsidR="003F62B0" w:rsidRPr="003F62B0">
        <w:t>8.10%</w:t>
      </w:r>
      <w:r w:rsidR="003F62B0">
        <w:t xml:space="preserve"> for the m</w:t>
      </w:r>
      <w:r w:rsidR="003F62B0" w:rsidRPr="00F72058">
        <w:t>edian absolute percentage</w:t>
      </w:r>
      <w:r w:rsidR="003F62B0">
        <w:t xml:space="preserve"> and $</w:t>
      </w:r>
      <w:r w:rsidR="003F62B0" w:rsidRPr="003F62B0">
        <w:t xml:space="preserve"> 27292</w:t>
      </w:r>
      <w:r w:rsidR="003F62B0">
        <w:t xml:space="preserve"> for median absolute error. </w:t>
      </w:r>
      <w:r w:rsidR="00DC7ECF">
        <w:t>Result for each model shown in table 3.</w:t>
      </w:r>
    </w:p>
    <w:p w14:paraId="33371DD4" w14:textId="6F2F567F" w:rsidR="004D5730" w:rsidRDefault="00801DC3" w:rsidP="004D5730">
      <w:pPr>
        <w:pStyle w:val="TableFigure"/>
        <w:rPr>
          <w:rStyle w:val="Emphasis"/>
          <w:sz w:val="16"/>
          <w:szCs w:val="16"/>
        </w:rPr>
      </w:pPr>
      <w:r>
        <w:rPr>
          <w:rStyle w:val="Emphasis"/>
          <w:noProof/>
          <w:sz w:val="16"/>
          <w:szCs w:val="16"/>
        </w:rPr>
        <w:lastRenderedPageBreak/>
        <w:drawing>
          <wp:inline distT="0" distB="0" distL="0" distR="0" wp14:anchorId="175A3E5D" wp14:editId="1C93DA6D">
            <wp:extent cx="2144395" cy="176593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4395" cy="1765935"/>
                    </a:xfrm>
                    <a:prstGeom prst="rect">
                      <a:avLst/>
                    </a:prstGeom>
                    <a:noFill/>
                    <a:ln>
                      <a:noFill/>
                    </a:ln>
                  </pic:spPr>
                </pic:pic>
              </a:graphicData>
            </a:graphic>
          </wp:inline>
        </w:drawing>
      </w:r>
    </w:p>
    <w:p w14:paraId="1617FAAF" w14:textId="28DCB461" w:rsidR="004D5730" w:rsidRDefault="004D5730" w:rsidP="004D5730">
      <w:pPr>
        <w:pStyle w:val="TableFigure"/>
        <w:rPr>
          <w:sz w:val="14"/>
          <w:szCs w:val="14"/>
        </w:rPr>
      </w:pPr>
      <w:r w:rsidRPr="0044048F">
        <w:rPr>
          <w:rStyle w:val="Emphasis"/>
          <w:sz w:val="16"/>
          <w:szCs w:val="16"/>
        </w:rPr>
        <w:t xml:space="preserve">Figure </w:t>
      </w:r>
      <w:r w:rsidR="00A169CA">
        <w:rPr>
          <w:rStyle w:val="Emphasis"/>
          <w:sz w:val="16"/>
          <w:szCs w:val="16"/>
        </w:rPr>
        <w:t>2.</w:t>
      </w:r>
      <w:r>
        <w:t xml:space="preserve"> </w:t>
      </w:r>
      <w:r w:rsidRPr="0044048F">
        <w:rPr>
          <w:sz w:val="14"/>
          <w:szCs w:val="14"/>
        </w:rPr>
        <w:t xml:space="preserve">Sample house </w:t>
      </w:r>
      <w:r w:rsidR="00DF7350">
        <w:rPr>
          <w:sz w:val="14"/>
          <w:szCs w:val="14"/>
        </w:rPr>
        <w:t>image input structure to CNN model</w:t>
      </w:r>
    </w:p>
    <w:p w14:paraId="484C01E0" w14:textId="7ED2718E" w:rsidR="005F4E5B" w:rsidRDefault="00D11522" w:rsidP="005F4E5B">
      <w:pPr>
        <w:pStyle w:val="TableFigure"/>
        <w:rPr>
          <w:rStyle w:val="Emphasis"/>
          <w:sz w:val="16"/>
          <w:szCs w:val="16"/>
        </w:rPr>
      </w:pPr>
      <w:r>
        <w:rPr>
          <w:noProof/>
        </w:rPr>
        <w:drawing>
          <wp:inline distT="0" distB="0" distL="0" distR="0" wp14:anchorId="6A5B43A1" wp14:editId="3FD1126A">
            <wp:extent cx="5943600" cy="33616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1690"/>
                    </a:xfrm>
                    <a:prstGeom prst="rect">
                      <a:avLst/>
                    </a:prstGeom>
                  </pic:spPr>
                </pic:pic>
              </a:graphicData>
            </a:graphic>
          </wp:inline>
        </w:drawing>
      </w:r>
    </w:p>
    <w:p w14:paraId="26F0D361" w14:textId="2244B48F" w:rsidR="005F4E5B" w:rsidRDefault="005F4E5B" w:rsidP="005F4E5B">
      <w:pPr>
        <w:pStyle w:val="TableFigure"/>
        <w:rPr>
          <w:sz w:val="14"/>
          <w:szCs w:val="14"/>
        </w:rPr>
      </w:pPr>
      <w:r w:rsidRPr="0044048F">
        <w:rPr>
          <w:rStyle w:val="Emphasis"/>
          <w:sz w:val="16"/>
          <w:szCs w:val="16"/>
        </w:rPr>
        <w:t xml:space="preserve">Figure </w:t>
      </w:r>
      <w:r w:rsidR="00D11522">
        <w:rPr>
          <w:rStyle w:val="Emphasis"/>
          <w:sz w:val="16"/>
          <w:szCs w:val="16"/>
        </w:rPr>
        <w:t>3</w:t>
      </w:r>
      <w:r>
        <w:rPr>
          <w:rStyle w:val="Emphasis"/>
          <w:sz w:val="16"/>
          <w:szCs w:val="16"/>
        </w:rPr>
        <w:t>.</w:t>
      </w:r>
      <w:r>
        <w:t xml:space="preserve"> </w:t>
      </w:r>
      <w:r w:rsidR="00D11522">
        <w:rPr>
          <w:sz w:val="14"/>
          <w:szCs w:val="14"/>
        </w:rPr>
        <w:t>Ensemble Model Structure</w:t>
      </w:r>
    </w:p>
    <w:p w14:paraId="3600B8B1" w14:textId="5D91614F" w:rsidR="00A169CA" w:rsidRDefault="00A169CA" w:rsidP="004D5730">
      <w:pPr>
        <w:pStyle w:val="TableFigure"/>
        <w:rPr>
          <w:sz w:val="14"/>
          <w:szCs w:val="14"/>
        </w:rPr>
      </w:pPr>
    </w:p>
    <w:tbl>
      <w:tblPr>
        <w:tblStyle w:val="APAReport"/>
        <w:tblW w:w="0" w:type="auto"/>
        <w:tblLook w:val="04A0" w:firstRow="1" w:lastRow="0" w:firstColumn="1" w:lastColumn="0" w:noHBand="0" w:noVBand="1"/>
        <w:tblDescription w:val="Sample table with 5 columns"/>
      </w:tblPr>
      <w:tblGrid>
        <w:gridCol w:w="1872"/>
        <w:gridCol w:w="1872"/>
        <w:gridCol w:w="1872"/>
      </w:tblGrid>
      <w:tr w:rsidR="0050158C" w:rsidRPr="00BF4184" w14:paraId="510AD978" w14:textId="4F171C85" w:rsidTr="00863C69">
        <w:trPr>
          <w:cnfStyle w:val="100000000000" w:firstRow="1" w:lastRow="0" w:firstColumn="0" w:lastColumn="0" w:oddVBand="0" w:evenVBand="0" w:oddHBand="0" w:evenHBand="0" w:firstRowFirstColumn="0" w:firstRowLastColumn="0" w:lastRowFirstColumn="0" w:lastRowLastColumn="0"/>
        </w:trPr>
        <w:tc>
          <w:tcPr>
            <w:tcW w:w="1872" w:type="dxa"/>
          </w:tcPr>
          <w:p w14:paraId="4A517DE8" w14:textId="5F675B2B" w:rsidR="0050158C" w:rsidRPr="00BF4184" w:rsidRDefault="0050158C" w:rsidP="00501168">
            <w:r>
              <w:t>Model Name</w:t>
            </w:r>
          </w:p>
        </w:tc>
        <w:tc>
          <w:tcPr>
            <w:tcW w:w="1872" w:type="dxa"/>
          </w:tcPr>
          <w:p w14:paraId="3357F97C" w14:textId="02DE065F" w:rsidR="0050158C" w:rsidRPr="00BF4184" w:rsidRDefault="0050158C" w:rsidP="00501168">
            <w:r>
              <w:t xml:space="preserve">Median % error </w:t>
            </w:r>
          </w:p>
        </w:tc>
        <w:tc>
          <w:tcPr>
            <w:tcW w:w="1872" w:type="dxa"/>
          </w:tcPr>
          <w:p w14:paraId="44ADE94A" w14:textId="393D4B02" w:rsidR="0050158C" w:rsidRDefault="0050158C" w:rsidP="00501168">
            <w:r>
              <w:t xml:space="preserve">Median </w:t>
            </w:r>
            <w:r w:rsidR="00AF53A0">
              <w:t>a</w:t>
            </w:r>
            <w:r>
              <w:t xml:space="preserve">bsolute </w:t>
            </w:r>
            <w:r w:rsidR="00AF53A0">
              <w:t>error</w:t>
            </w:r>
            <w:r>
              <w:t xml:space="preserve"> </w:t>
            </w:r>
            <w:r w:rsidR="00A835B6">
              <w:t>$</w:t>
            </w:r>
          </w:p>
        </w:tc>
      </w:tr>
      <w:tr w:rsidR="0050158C" w:rsidRPr="00BF4184" w14:paraId="1B167ADA" w14:textId="5310D2FB" w:rsidTr="00863C69">
        <w:tc>
          <w:tcPr>
            <w:tcW w:w="1872" w:type="dxa"/>
          </w:tcPr>
          <w:p w14:paraId="2845BF1D" w14:textId="3E1CE2CF" w:rsidR="0050158C" w:rsidRPr="00BF4184" w:rsidRDefault="00AF53A0" w:rsidP="00501168">
            <w:r>
              <w:t>MLP</w:t>
            </w:r>
          </w:p>
        </w:tc>
        <w:tc>
          <w:tcPr>
            <w:tcW w:w="1872" w:type="dxa"/>
          </w:tcPr>
          <w:p w14:paraId="16C1924E" w14:textId="40F82E8E" w:rsidR="0050158C" w:rsidRPr="00BF4184" w:rsidRDefault="00A835B6" w:rsidP="00501168">
            <w:r>
              <w:t>9.95</w:t>
            </w:r>
          </w:p>
        </w:tc>
        <w:tc>
          <w:tcPr>
            <w:tcW w:w="1872" w:type="dxa"/>
          </w:tcPr>
          <w:p w14:paraId="477ABED9" w14:textId="3E4D5EDE" w:rsidR="0050158C" w:rsidRDefault="00A835B6" w:rsidP="00501168">
            <w:r w:rsidRPr="007E5A03">
              <w:t>34194.34</w:t>
            </w:r>
          </w:p>
        </w:tc>
      </w:tr>
      <w:tr w:rsidR="0050158C" w:rsidRPr="00BF4184" w14:paraId="63B663F1" w14:textId="22AC9AD7" w:rsidTr="00863C69">
        <w:tc>
          <w:tcPr>
            <w:tcW w:w="1872" w:type="dxa"/>
          </w:tcPr>
          <w:p w14:paraId="4873BFBB" w14:textId="32C9A328" w:rsidR="0050158C" w:rsidRPr="00BF4184" w:rsidRDefault="00AF53A0" w:rsidP="00501168">
            <w:r>
              <w:t>CNN</w:t>
            </w:r>
          </w:p>
        </w:tc>
        <w:tc>
          <w:tcPr>
            <w:tcW w:w="1872" w:type="dxa"/>
          </w:tcPr>
          <w:p w14:paraId="1B8F4E2A" w14:textId="174EB165" w:rsidR="0050158C" w:rsidRPr="00BF4184" w:rsidRDefault="00A835B6" w:rsidP="00501168">
            <w:r>
              <w:t>33.71</w:t>
            </w:r>
          </w:p>
        </w:tc>
        <w:tc>
          <w:tcPr>
            <w:tcW w:w="1872" w:type="dxa"/>
          </w:tcPr>
          <w:p w14:paraId="52BCE8E5" w14:textId="3FD77BAF" w:rsidR="0050158C" w:rsidRDefault="00A835B6" w:rsidP="00501168">
            <w:r w:rsidRPr="00FA0937">
              <w:t>109041.11</w:t>
            </w:r>
          </w:p>
        </w:tc>
      </w:tr>
      <w:tr w:rsidR="0050158C" w:rsidRPr="00BF4184" w14:paraId="7F675C6E" w14:textId="10CC4622" w:rsidTr="00863C69">
        <w:tc>
          <w:tcPr>
            <w:tcW w:w="1872" w:type="dxa"/>
          </w:tcPr>
          <w:p w14:paraId="672507B7" w14:textId="41533CD9" w:rsidR="0050158C" w:rsidRPr="00BF4184" w:rsidRDefault="00AF53A0" w:rsidP="00501168">
            <w:r>
              <w:t>MLP + CNN</w:t>
            </w:r>
          </w:p>
        </w:tc>
        <w:tc>
          <w:tcPr>
            <w:tcW w:w="1872" w:type="dxa"/>
          </w:tcPr>
          <w:p w14:paraId="12A5D84A" w14:textId="736F31E3" w:rsidR="0050158C" w:rsidRPr="00BF4184" w:rsidRDefault="00A835B6" w:rsidP="00501168">
            <w:r>
              <w:t>8.1</w:t>
            </w:r>
          </w:p>
        </w:tc>
        <w:tc>
          <w:tcPr>
            <w:tcW w:w="1872" w:type="dxa"/>
          </w:tcPr>
          <w:p w14:paraId="07AB3111" w14:textId="0F7295E5" w:rsidR="0050158C" w:rsidRPr="004458F1" w:rsidRDefault="00A835B6" w:rsidP="00501168">
            <w:r w:rsidRPr="003F62B0">
              <w:t>27292</w:t>
            </w:r>
          </w:p>
        </w:tc>
      </w:tr>
    </w:tbl>
    <w:p w14:paraId="63058333" w14:textId="4AE7CBBB" w:rsidR="00DC7ECF" w:rsidRDefault="00DC7ECF" w:rsidP="00DC7ECF">
      <w:pPr>
        <w:pStyle w:val="NoSpacing"/>
      </w:pPr>
      <w:r>
        <w:t xml:space="preserve">Table 3 – </w:t>
      </w:r>
      <w:r w:rsidR="0050158C" w:rsidRPr="0050158C">
        <w:t xml:space="preserve">Median error rate of </w:t>
      </w:r>
      <w:r w:rsidR="0050158C">
        <w:t>different methods</w:t>
      </w:r>
    </w:p>
    <w:p w14:paraId="2D4EFD20" w14:textId="18B620F7" w:rsidR="00DC7ECF" w:rsidRDefault="00690982" w:rsidP="00690982">
      <w:pPr>
        <w:pStyle w:val="Heading2"/>
        <w:numPr>
          <w:ilvl w:val="0"/>
          <w:numId w:val="16"/>
        </w:numPr>
        <w:jc w:val="both"/>
        <w:rPr>
          <w:color w:val="000000"/>
        </w:rPr>
      </w:pPr>
      <w:r w:rsidRPr="00690982">
        <w:rPr>
          <w:color w:val="000000"/>
        </w:rPr>
        <w:lastRenderedPageBreak/>
        <w:t>Conclusion</w:t>
      </w:r>
    </w:p>
    <w:p w14:paraId="1E1B67EB" w14:textId="2C9E7103" w:rsidR="00690982" w:rsidRDefault="004019D8" w:rsidP="004019D8">
      <w:pPr>
        <w:ind w:firstLine="0"/>
        <w:jc w:val="both"/>
      </w:pPr>
      <w:r>
        <w:t>I</w:t>
      </w:r>
      <w:r w:rsidRPr="004019D8">
        <w:t xml:space="preserve"> have presented a novel algorithm to consider the impact of appearance on the value of residential properties. After collecting large datasets of real estate photos and metadata</w:t>
      </w:r>
      <w:r>
        <w:t xml:space="preserve"> for houses in Houston area and using </w:t>
      </w:r>
      <w:r w:rsidR="00FB3B25">
        <w:t xml:space="preserve">ensemble model median percentage error improved by almost 2% </w:t>
      </w:r>
      <w:r w:rsidR="005D6E8A">
        <w:t xml:space="preserve">(almost $7000) </w:t>
      </w:r>
      <w:r w:rsidR="00AD5246">
        <w:t xml:space="preserve">which is a considerable improvement </w:t>
      </w:r>
      <w:r w:rsidR="00BC7D00">
        <w:t xml:space="preserve">to estimate house price. </w:t>
      </w:r>
      <w:r w:rsidR="00B37748">
        <w:t xml:space="preserve">We need to note that this improvement happened </w:t>
      </w:r>
      <w:r w:rsidR="004D0326">
        <w:t xml:space="preserve">even with 10% error in image classifier </w:t>
      </w:r>
      <w:proofErr w:type="gramStart"/>
      <w:r w:rsidR="004D0326">
        <w:t>model</w:t>
      </w:r>
      <w:proofErr w:type="gramEnd"/>
      <w:r w:rsidR="004D0326">
        <w:t xml:space="preserve"> and I expected to get better improvement if all images categorized correctly and </w:t>
      </w:r>
      <w:r w:rsidR="0090017E">
        <w:t>run the model on more larger dataset.</w:t>
      </w:r>
    </w:p>
    <w:p w14:paraId="55625D73" w14:textId="77777777" w:rsidR="0090017E" w:rsidRPr="00690982" w:rsidRDefault="0090017E" w:rsidP="004019D8">
      <w:pPr>
        <w:ind w:firstLine="0"/>
        <w:jc w:val="both"/>
      </w:pPr>
    </w:p>
    <w:sdt>
      <w:sdtPr>
        <w:rPr>
          <w:rFonts w:asciiTheme="minorHAnsi" w:eastAsiaTheme="minorEastAsia" w:hAnsiTheme="minorHAnsi" w:cstheme="minorBidi"/>
        </w:rPr>
        <w:id w:val="62297111"/>
        <w:docPartObj>
          <w:docPartGallery w:val="Bibliographies"/>
          <w:docPartUnique/>
        </w:docPartObj>
      </w:sdtPr>
      <w:sdtEndPr/>
      <w:sdtContent>
        <w:p w14:paraId="61775669" w14:textId="77777777" w:rsidR="00E81978" w:rsidRDefault="005D3A03">
          <w:pPr>
            <w:pStyle w:val="SectionTitle"/>
          </w:pPr>
          <w:r>
            <w:t>References</w:t>
          </w:r>
        </w:p>
        <w:p w14:paraId="3A3AE538" w14:textId="7C547F88"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0785E7A"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14:paraId="6E344E28" w14:textId="2BF304E8" w:rsidR="00E81978" w:rsidRDefault="00E81978"/>
    <w:sectPr w:rsidR="00E81978" w:rsidSect="00D22DBD">
      <w:headerReference w:type="default" r:id="rId19"/>
      <w:headerReference w:type="first" r:id="rId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439BF" w14:textId="77777777" w:rsidR="00637AAC" w:rsidRDefault="00637AAC">
      <w:pPr>
        <w:spacing w:line="240" w:lineRule="auto"/>
      </w:pPr>
      <w:r>
        <w:separator/>
      </w:r>
    </w:p>
    <w:p w14:paraId="0F684AA0" w14:textId="77777777" w:rsidR="00637AAC" w:rsidRDefault="00637AAC"/>
  </w:endnote>
  <w:endnote w:type="continuationSeparator" w:id="0">
    <w:p w14:paraId="3A4C2EB7" w14:textId="77777777" w:rsidR="00637AAC" w:rsidRDefault="00637AAC">
      <w:pPr>
        <w:spacing w:line="240" w:lineRule="auto"/>
      </w:pPr>
      <w:r>
        <w:continuationSeparator/>
      </w:r>
    </w:p>
    <w:p w14:paraId="17A9035E" w14:textId="77777777" w:rsidR="00637AAC" w:rsidRDefault="00637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A4CB0" w14:textId="77777777" w:rsidR="00637AAC" w:rsidRDefault="00637AAC">
      <w:pPr>
        <w:spacing w:line="240" w:lineRule="auto"/>
      </w:pPr>
      <w:r>
        <w:separator/>
      </w:r>
    </w:p>
    <w:p w14:paraId="29ACCEF6" w14:textId="77777777" w:rsidR="00637AAC" w:rsidRDefault="00637AAC"/>
  </w:footnote>
  <w:footnote w:type="continuationSeparator" w:id="0">
    <w:p w14:paraId="57CDAD12" w14:textId="77777777" w:rsidR="00637AAC" w:rsidRDefault="00637AAC">
      <w:pPr>
        <w:spacing w:line="240" w:lineRule="auto"/>
      </w:pPr>
      <w:r>
        <w:continuationSeparator/>
      </w:r>
    </w:p>
    <w:p w14:paraId="08755E0A" w14:textId="77777777" w:rsidR="00637AAC" w:rsidRDefault="00637AAC"/>
  </w:footnote>
  <w:footnote w:id="1">
    <w:p w14:paraId="7A6E898B" w14:textId="2201AF70" w:rsidR="00B56C4F" w:rsidRDefault="00B56C4F">
      <w:pPr>
        <w:pStyle w:val="FootnoteText"/>
      </w:pPr>
      <w:r>
        <w:rPr>
          <w:rStyle w:val="FootnoteReference"/>
        </w:rPr>
        <w:footnoteRef/>
      </w:r>
      <w:r>
        <w:t xml:space="preserve"> </w:t>
      </w:r>
      <w:r w:rsidR="009A6706" w:rsidRPr="009A6706">
        <w:t>https://www.zillow.com/zestimate/#acc</w:t>
      </w:r>
    </w:p>
  </w:footnote>
  <w:footnote w:id="2">
    <w:p w14:paraId="52E46708" w14:textId="2C63F7AD" w:rsidR="00AD46E1" w:rsidRDefault="00AD46E1" w:rsidP="00BE044E">
      <w:pPr>
        <w:pStyle w:val="FootnoteText"/>
        <w:jc w:val="both"/>
      </w:pPr>
      <w:r>
        <w:rPr>
          <w:rStyle w:val="FootnoteReference"/>
        </w:rPr>
        <w:footnoteRef/>
      </w:r>
      <w:r>
        <w:t xml:space="preserve"> </w:t>
      </w:r>
      <w:r w:rsidR="00BE044E" w:rsidRPr="00BE044E">
        <w:t>https://towardsdatascience.com/image-classifier-house-room-type-classification-using-monk-library-d633795a42ef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414FC" w14:textId="7187DD36" w:rsidR="00E81978" w:rsidRDefault="00B65EFB">
    <w:pPr>
      <w:pStyle w:val="Header"/>
    </w:pPr>
    <w:sdt>
      <w:sdtPr>
        <w:rPr>
          <w:rStyle w:val="Strong"/>
        </w:rPr>
        <w:alias w:val="Running head"/>
        <w:tag w:val=""/>
        <w:id w:val="12739865"/>
        <w:placeholder>
          <w:docPart w:val="94FD969A937042979CC4FB80C86B40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0ACC">
          <w:rPr>
            <w:rStyle w:val="Strong"/>
          </w:rPr>
          <w:t>Image Processing Approach for House Price Estimation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6054" w14:textId="1B1F0C6F"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E677E78"/>
    <w:multiLevelType w:val="hybridMultilevel"/>
    <w:tmpl w:val="AFE2192E"/>
    <w:lvl w:ilvl="0" w:tplc="CC602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AC"/>
    <w:rsid w:val="0000533A"/>
    <w:rsid w:val="00011FBB"/>
    <w:rsid w:val="00027B5E"/>
    <w:rsid w:val="000660B1"/>
    <w:rsid w:val="0007628E"/>
    <w:rsid w:val="00087987"/>
    <w:rsid w:val="000A07A1"/>
    <w:rsid w:val="000D005D"/>
    <w:rsid w:val="000D3F41"/>
    <w:rsid w:val="00103754"/>
    <w:rsid w:val="001574E9"/>
    <w:rsid w:val="00161F0D"/>
    <w:rsid w:val="00164D20"/>
    <w:rsid w:val="00166FC3"/>
    <w:rsid w:val="0019161B"/>
    <w:rsid w:val="001A6DDD"/>
    <w:rsid w:val="001B23A4"/>
    <w:rsid w:val="001C07A0"/>
    <w:rsid w:val="001C33DE"/>
    <w:rsid w:val="00232E48"/>
    <w:rsid w:val="00235ACA"/>
    <w:rsid w:val="002419AC"/>
    <w:rsid w:val="002B5510"/>
    <w:rsid w:val="002C62CC"/>
    <w:rsid w:val="002D137E"/>
    <w:rsid w:val="002D40B6"/>
    <w:rsid w:val="002D5CE2"/>
    <w:rsid w:val="00303E6A"/>
    <w:rsid w:val="00355DCA"/>
    <w:rsid w:val="003573AC"/>
    <w:rsid w:val="003626A3"/>
    <w:rsid w:val="003713F0"/>
    <w:rsid w:val="00374300"/>
    <w:rsid w:val="003834BA"/>
    <w:rsid w:val="003B199B"/>
    <w:rsid w:val="003E3A6F"/>
    <w:rsid w:val="003F62B0"/>
    <w:rsid w:val="004019D8"/>
    <w:rsid w:val="004102CA"/>
    <w:rsid w:val="004128DF"/>
    <w:rsid w:val="00421B42"/>
    <w:rsid w:val="00423061"/>
    <w:rsid w:val="0044048F"/>
    <w:rsid w:val="004458F1"/>
    <w:rsid w:val="00445A96"/>
    <w:rsid w:val="00461366"/>
    <w:rsid w:val="00463B1A"/>
    <w:rsid w:val="00466529"/>
    <w:rsid w:val="00467CA4"/>
    <w:rsid w:val="00470A07"/>
    <w:rsid w:val="004B1AAD"/>
    <w:rsid w:val="004C4366"/>
    <w:rsid w:val="004D0326"/>
    <w:rsid w:val="004D34EF"/>
    <w:rsid w:val="004D5730"/>
    <w:rsid w:val="0050158C"/>
    <w:rsid w:val="00524B15"/>
    <w:rsid w:val="00541495"/>
    <w:rsid w:val="005435FA"/>
    <w:rsid w:val="00550F96"/>
    <w:rsid w:val="00551A02"/>
    <w:rsid w:val="005534FA"/>
    <w:rsid w:val="00591452"/>
    <w:rsid w:val="005917BD"/>
    <w:rsid w:val="005B79B5"/>
    <w:rsid w:val="005C45BD"/>
    <w:rsid w:val="005C60CD"/>
    <w:rsid w:val="005D3A03"/>
    <w:rsid w:val="005D6E8A"/>
    <w:rsid w:val="005D78A8"/>
    <w:rsid w:val="005F350F"/>
    <w:rsid w:val="005F4E5B"/>
    <w:rsid w:val="0060628C"/>
    <w:rsid w:val="0061411A"/>
    <w:rsid w:val="0061452C"/>
    <w:rsid w:val="00616150"/>
    <w:rsid w:val="00637AAC"/>
    <w:rsid w:val="006709FC"/>
    <w:rsid w:val="00684478"/>
    <w:rsid w:val="00690982"/>
    <w:rsid w:val="006E7BDC"/>
    <w:rsid w:val="00706EED"/>
    <w:rsid w:val="00747618"/>
    <w:rsid w:val="00752557"/>
    <w:rsid w:val="00761ECB"/>
    <w:rsid w:val="00772221"/>
    <w:rsid w:val="00776A27"/>
    <w:rsid w:val="00783020"/>
    <w:rsid w:val="007A7AAC"/>
    <w:rsid w:val="007D62EB"/>
    <w:rsid w:val="007D6E5D"/>
    <w:rsid w:val="007E5A03"/>
    <w:rsid w:val="008002C0"/>
    <w:rsid w:val="00801DC3"/>
    <w:rsid w:val="00803EFF"/>
    <w:rsid w:val="008128F7"/>
    <w:rsid w:val="008407AC"/>
    <w:rsid w:val="00842F5B"/>
    <w:rsid w:val="008459A8"/>
    <w:rsid w:val="00856D18"/>
    <w:rsid w:val="00887469"/>
    <w:rsid w:val="00894B06"/>
    <w:rsid w:val="00896AC5"/>
    <w:rsid w:val="008B2612"/>
    <w:rsid w:val="008B475D"/>
    <w:rsid w:val="008C2AF2"/>
    <w:rsid w:val="008C5323"/>
    <w:rsid w:val="008D4D3A"/>
    <w:rsid w:val="0090017E"/>
    <w:rsid w:val="00910789"/>
    <w:rsid w:val="009329CB"/>
    <w:rsid w:val="00954153"/>
    <w:rsid w:val="00957EB8"/>
    <w:rsid w:val="009A6706"/>
    <w:rsid w:val="009A6A3B"/>
    <w:rsid w:val="009C2DD5"/>
    <w:rsid w:val="009D097F"/>
    <w:rsid w:val="00A077FE"/>
    <w:rsid w:val="00A169CA"/>
    <w:rsid w:val="00A325D5"/>
    <w:rsid w:val="00A35CD2"/>
    <w:rsid w:val="00A60FCA"/>
    <w:rsid w:val="00A63AC1"/>
    <w:rsid w:val="00A818BB"/>
    <w:rsid w:val="00A835B6"/>
    <w:rsid w:val="00AA3BB0"/>
    <w:rsid w:val="00AC66AB"/>
    <w:rsid w:val="00AC6BC8"/>
    <w:rsid w:val="00AD46E1"/>
    <w:rsid w:val="00AD5246"/>
    <w:rsid w:val="00AE3F10"/>
    <w:rsid w:val="00AE45FE"/>
    <w:rsid w:val="00AF53A0"/>
    <w:rsid w:val="00B1600E"/>
    <w:rsid w:val="00B27D2E"/>
    <w:rsid w:val="00B34F51"/>
    <w:rsid w:val="00B37748"/>
    <w:rsid w:val="00B56C4F"/>
    <w:rsid w:val="00B6398D"/>
    <w:rsid w:val="00B65EFB"/>
    <w:rsid w:val="00B736DD"/>
    <w:rsid w:val="00B8199E"/>
    <w:rsid w:val="00B823AA"/>
    <w:rsid w:val="00B94867"/>
    <w:rsid w:val="00BA45DB"/>
    <w:rsid w:val="00BB7DF2"/>
    <w:rsid w:val="00BC0ACC"/>
    <w:rsid w:val="00BC7D00"/>
    <w:rsid w:val="00BD0987"/>
    <w:rsid w:val="00BE044E"/>
    <w:rsid w:val="00BF4184"/>
    <w:rsid w:val="00C0601E"/>
    <w:rsid w:val="00C31D30"/>
    <w:rsid w:val="00C32663"/>
    <w:rsid w:val="00C36155"/>
    <w:rsid w:val="00C502C3"/>
    <w:rsid w:val="00C53257"/>
    <w:rsid w:val="00C73735"/>
    <w:rsid w:val="00C91138"/>
    <w:rsid w:val="00CA6ED6"/>
    <w:rsid w:val="00CD44AD"/>
    <w:rsid w:val="00CD6E39"/>
    <w:rsid w:val="00CF6E91"/>
    <w:rsid w:val="00D11522"/>
    <w:rsid w:val="00D22DBD"/>
    <w:rsid w:val="00D564BF"/>
    <w:rsid w:val="00D66F0C"/>
    <w:rsid w:val="00D67B4A"/>
    <w:rsid w:val="00D85B68"/>
    <w:rsid w:val="00DB627E"/>
    <w:rsid w:val="00DC2FEA"/>
    <w:rsid w:val="00DC7ECF"/>
    <w:rsid w:val="00DF7350"/>
    <w:rsid w:val="00E02AF9"/>
    <w:rsid w:val="00E07891"/>
    <w:rsid w:val="00E22544"/>
    <w:rsid w:val="00E25442"/>
    <w:rsid w:val="00E30384"/>
    <w:rsid w:val="00E36E6A"/>
    <w:rsid w:val="00E4746A"/>
    <w:rsid w:val="00E6004D"/>
    <w:rsid w:val="00E64754"/>
    <w:rsid w:val="00E81978"/>
    <w:rsid w:val="00E90CB9"/>
    <w:rsid w:val="00EB6242"/>
    <w:rsid w:val="00ED0342"/>
    <w:rsid w:val="00ED0AF9"/>
    <w:rsid w:val="00ED7C39"/>
    <w:rsid w:val="00EE0FD0"/>
    <w:rsid w:val="00EF0AB0"/>
    <w:rsid w:val="00F02E3D"/>
    <w:rsid w:val="00F1223D"/>
    <w:rsid w:val="00F15AD8"/>
    <w:rsid w:val="00F379B7"/>
    <w:rsid w:val="00F525FA"/>
    <w:rsid w:val="00F53416"/>
    <w:rsid w:val="00F611BF"/>
    <w:rsid w:val="00F72058"/>
    <w:rsid w:val="00F806CF"/>
    <w:rsid w:val="00F8168A"/>
    <w:rsid w:val="00F83533"/>
    <w:rsid w:val="00FA0937"/>
    <w:rsid w:val="00FA2DB2"/>
    <w:rsid w:val="00FB3B25"/>
    <w:rsid w:val="00FB3E0E"/>
    <w:rsid w:val="00FB3F3B"/>
    <w:rsid w:val="00FD5349"/>
    <w:rsid w:val="00FF2002"/>
    <w:rsid w:val="00FF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D504FD"/>
  <w15:chartTrackingRefBased/>
  <w15:docId w15:val="{13ABE716-58A3-40A2-B998-4D87AEE8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D34EF"/>
    <w:rPr>
      <w:color w:val="0000FF"/>
      <w:u w:val="single"/>
    </w:rPr>
  </w:style>
  <w:style w:type="character" w:styleId="UnresolvedMention">
    <w:name w:val="Unresolved Mention"/>
    <w:basedOn w:val="DefaultParagraphFont"/>
    <w:uiPriority w:val="99"/>
    <w:semiHidden/>
    <w:unhideWhenUsed/>
    <w:rsid w:val="00BE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7301194">
      <w:bodyDiv w:val="1"/>
      <w:marLeft w:val="0"/>
      <w:marRight w:val="0"/>
      <w:marTop w:val="0"/>
      <w:marBottom w:val="0"/>
      <w:divBdr>
        <w:top w:val="none" w:sz="0" w:space="0" w:color="auto"/>
        <w:left w:val="none" w:sz="0" w:space="0" w:color="auto"/>
        <w:bottom w:val="none" w:sz="0" w:space="0" w:color="auto"/>
        <w:right w:val="none" w:sz="0" w:space="0" w:color="auto"/>
      </w:divBdr>
    </w:div>
    <w:div w:id="2457704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1473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43938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86137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har.com"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13B4982F-6947-46F5-8843-9763F2E1871B%7d\%7b30616081-E27B-4A43-A162-E6D996853BC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6A0C36A4754025B7F7A2C9AC18C65D"/>
        <w:category>
          <w:name w:val="General"/>
          <w:gallery w:val="placeholder"/>
        </w:category>
        <w:types>
          <w:type w:val="bbPlcHdr"/>
        </w:types>
        <w:behaviors>
          <w:behavior w:val="content"/>
        </w:behaviors>
        <w:guid w:val="{370B7F4E-1BDE-4E8F-9F3B-200E76E60E0A}"/>
      </w:docPartPr>
      <w:docPartBody>
        <w:p w:rsidR="003375C5" w:rsidRDefault="007840CB">
          <w:pPr>
            <w:pStyle w:val="156A0C36A4754025B7F7A2C9AC18C65D"/>
          </w:pPr>
          <w:r>
            <w:t>[Title Here, up to 12 Words, on One to Two Lines]</w:t>
          </w:r>
        </w:p>
      </w:docPartBody>
    </w:docPart>
    <w:docPart>
      <w:docPartPr>
        <w:name w:val="5931B09074404E47835C5BC2F94ED674"/>
        <w:category>
          <w:name w:val="General"/>
          <w:gallery w:val="placeholder"/>
        </w:category>
        <w:types>
          <w:type w:val="bbPlcHdr"/>
        </w:types>
        <w:behaviors>
          <w:behavior w:val="content"/>
        </w:behaviors>
        <w:guid w:val="{16A4EDB3-68CB-4663-8CC5-2305AEC3D609}"/>
      </w:docPartPr>
      <w:docPartBody>
        <w:p w:rsidR="003375C5" w:rsidRDefault="007840CB">
          <w:pPr>
            <w:pStyle w:val="5931B09074404E47835C5BC2F94ED674"/>
          </w:pPr>
          <w:r>
            <w:t>Author Note</w:t>
          </w:r>
        </w:p>
      </w:docPartBody>
    </w:docPart>
    <w:docPart>
      <w:docPartPr>
        <w:name w:val="588451B69F1F41CF98CF7163335F448B"/>
        <w:category>
          <w:name w:val="General"/>
          <w:gallery w:val="placeholder"/>
        </w:category>
        <w:types>
          <w:type w:val="bbPlcHdr"/>
        </w:types>
        <w:behaviors>
          <w:behavior w:val="content"/>
        </w:behaviors>
        <w:guid w:val="{40B6FFF8-8980-4A49-9BDF-7410CEDA4394}"/>
      </w:docPartPr>
      <w:docPartBody>
        <w:p w:rsidR="003375C5" w:rsidRDefault="007840CB">
          <w:pPr>
            <w:pStyle w:val="588451B69F1F41CF98CF7163335F448B"/>
          </w:pPr>
          <w:r>
            <w:t>Abstract</w:t>
          </w:r>
        </w:p>
      </w:docPartBody>
    </w:docPart>
    <w:docPart>
      <w:docPartPr>
        <w:name w:val="94FD969A937042979CC4FB80C86B409A"/>
        <w:category>
          <w:name w:val="General"/>
          <w:gallery w:val="placeholder"/>
        </w:category>
        <w:types>
          <w:type w:val="bbPlcHdr"/>
        </w:types>
        <w:behaviors>
          <w:behavior w:val="content"/>
        </w:behaviors>
        <w:guid w:val="{F4560649-C470-4954-87A1-3D2771FA679B}"/>
      </w:docPartPr>
      <w:docPartBody>
        <w:p w:rsidR="003375C5" w:rsidRDefault="007840CB">
          <w:pPr>
            <w:pStyle w:val="94FD969A937042979CC4FB80C86B409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CB"/>
    <w:rsid w:val="003375C5"/>
    <w:rsid w:val="0078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A0C36A4754025B7F7A2C9AC18C65D">
    <w:name w:val="156A0C36A4754025B7F7A2C9AC18C65D"/>
  </w:style>
  <w:style w:type="paragraph" w:customStyle="1" w:styleId="5931B09074404E47835C5BC2F94ED674">
    <w:name w:val="5931B09074404E47835C5BC2F94ED674"/>
  </w:style>
  <w:style w:type="paragraph" w:customStyle="1" w:styleId="588451B69F1F41CF98CF7163335F448B">
    <w:name w:val="588451B69F1F41CF98CF7163335F448B"/>
  </w:style>
  <w:style w:type="character" w:styleId="Emphasis">
    <w:name w:val="Emphasis"/>
    <w:basedOn w:val="DefaultParagraphFont"/>
    <w:uiPriority w:val="4"/>
    <w:unhideWhenUsed/>
    <w:qFormat/>
    <w:rPr>
      <w:i/>
      <w:iCs/>
    </w:rPr>
  </w:style>
  <w:style w:type="paragraph" w:customStyle="1" w:styleId="94FD969A937042979CC4FB80C86B409A">
    <w:name w:val="94FD969A937042979CC4FB80C86B4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Image Processing Approach for House Price Estimation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91A3122467204DA49C16673FA2560B" ma:contentTypeVersion="5" ma:contentTypeDescription="Create a new document." ma:contentTypeScope="" ma:versionID="5d7c529eedacd8f31f42af389e5c15f5">
  <xsd:schema xmlns:xsd="http://www.w3.org/2001/XMLSchema" xmlns:xs="http://www.w3.org/2001/XMLSchema" xmlns:p="http://schemas.microsoft.com/office/2006/metadata/properties" xmlns:ns3="050e009d-6bdc-437c-8ec1-99f46a94f414" xmlns:ns4="a1b16e65-9fe3-4ce5-b0d1-74ddacdfbffe" targetNamespace="http://schemas.microsoft.com/office/2006/metadata/properties" ma:root="true" ma:fieldsID="19b9c4439775f13d109d4f0df286ac60" ns3:_="" ns4:_="">
    <xsd:import namespace="050e009d-6bdc-437c-8ec1-99f46a94f414"/>
    <xsd:import namespace="a1b16e65-9fe3-4ce5-b0d1-74ddacdfbf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e009d-6bdc-437c-8ec1-99f46a94f4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b16e65-9fe3-4ce5-b0d1-74ddacdfbf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A847FC-6B7D-4765-A14E-EE3EACE25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e009d-6bdc-437c-8ec1-99f46a94f414"/>
    <ds:schemaRef ds:uri="a1b16e65-9fe3-4ce5-b0d1-74ddacdfb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076FDE-4B4F-433C-B5F8-F97F266E96C8}">
  <ds:schemaRefs>
    <ds:schemaRef ds:uri="http://schemas.microsoft.com/sharepoint/v3/contenttype/forms"/>
  </ds:schemaRefs>
</ds:datastoreItem>
</file>

<file path=customXml/itemProps4.xml><?xml version="1.0" encoding="utf-8"?>
<ds:datastoreItem xmlns:ds="http://schemas.openxmlformats.org/officeDocument/2006/customXml" ds:itemID="{86B47475-ACE2-4EEB-95B0-7D5D75D46561}">
  <ds:schemaRefs>
    <ds:schemaRef ds:uri="http://purl.org/dc/terms/"/>
    <ds:schemaRef ds:uri="050e009d-6bdc-437c-8ec1-99f46a94f414"/>
    <ds:schemaRef ds:uri="http://schemas.microsoft.com/office/2006/documentManagement/types"/>
    <ds:schemaRef ds:uri="http://schemas.microsoft.com/office/2006/metadata/properties"/>
    <ds:schemaRef ds:uri="http://www.w3.org/XML/1998/namespace"/>
    <ds:schemaRef ds:uri="a1b16e65-9fe3-4ce5-b0d1-74ddacdfbffe"/>
    <ds:schemaRef ds:uri="http://schemas.microsoft.com/office/infopath/2007/PartnerControls"/>
    <ds:schemaRef ds:uri="http://purl.org/dc/dcmitype/"/>
    <ds:schemaRef ds:uri="http://schemas.openxmlformats.org/package/2006/metadata/core-properties"/>
    <ds:schemaRef ds:uri="http://purl.org/dc/elements/1.1/"/>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{30616081-E27B-4A43-A162-E6D996853BCF}tf03982351_win32</Template>
  <TotalTime>39</TotalTime>
  <Pages>8</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Image Processing Approach for House Price Estimation</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Approach for House Price Estimation</dc:title>
  <dc:subject/>
  <dc:creator>HP</dc:creator>
  <cp:keywords/>
  <dc:description/>
  <cp:lastModifiedBy>Allen Ansari</cp:lastModifiedBy>
  <cp:revision>3</cp:revision>
  <dcterms:created xsi:type="dcterms:W3CDTF">2021-01-29T17:41:00Z</dcterms:created>
  <dcterms:modified xsi:type="dcterms:W3CDTF">2021-03-22T21:58:00Z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0x0101009591A3122467204DA49C16673FA2560B</vt:lpwstr>
  </property>
</Properties>
</file>